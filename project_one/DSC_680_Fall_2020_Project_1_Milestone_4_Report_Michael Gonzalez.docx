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56F3D3" w14:textId="6DCFE8D4" w:rsidR="001A2889" w:rsidRDefault="00E53F98" w:rsidP="001A2889">
      <w:pPr>
        <w:pStyle w:val="Heading1"/>
        <w:spacing w:before="100" w:beforeAutospacing="1" w:line="240" w:lineRule="auto"/>
        <w:rPr>
          <w:rStyle w:val="BookTitle"/>
          <w:rFonts w:ascii="Times New Roman" w:hAnsi="Times New Roman"/>
          <w:b/>
          <w:i w:val="0"/>
          <w:iCs/>
          <w:sz w:val="20"/>
          <w:szCs w:val="20"/>
        </w:rPr>
      </w:pPr>
      <w:bookmarkStart w:id="0" w:name="_Hlk51079070"/>
      <w:bookmarkEnd w:id="0"/>
      <w:r w:rsidRPr="001A2889">
        <w:rPr>
          <w:rStyle w:val="BookTitle"/>
          <w:rFonts w:ascii="Times New Roman" w:hAnsi="Times New Roman"/>
          <w:b/>
          <w:i w:val="0"/>
          <w:iCs/>
          <w:sz w:val="20"/>
          <w:szCs w:val="20"/>
        </w:rPr>
        <w:t>Michael Gonzalez</w:t>
      </w:r>
      <w:r w:rsidRPr="001A2889">
        <w:rPr>
          <w:rStyle w:val="BookTitle"/>
          <w:rFonts w:ascii="Times New Roman" w:hAnsi="Times New Roman"/>
          <w:b/>
          <w:i w:val="0"/>
          <w:iCs/>
          <w:sz w:val="20"/>
          <w:szCs w:val="20"/>
        </w:rPr>
        <w:br/>
        <w:t>DSC 680 Fall 2020</w:t>
      </w:r>
    </w:p>
    <w:p w14:paraId="56617947" w14:textId="09A4B72B" w:rsidR="001A2889" w:rsidRPr="001A2889" w:rsidRDefault="001A2889" w:rsidP="001A2889">
      <w:pPr>
        <w:rPr>
          <w:b/>
          <w:bCs/>
          <w:sz w:val="20"/>
          <w:szCs w:val="20"/>
        </w:rPr>
      </w:pPr>
      <w:r w:rsidRPr="001A2889">
        <w:rPr>
          <w:b/>
          <w:bCs/>
          <w:sz w:val="20"/>
          <w:szCs w:val="20"/>
        </w:rPr>
        <w:t>Professor Williams</w:t>
      </w:r>
    </w:p>
    <w:p w14:paraId="439D1A41" w14:textId="1160B3B5" w:rsidR="00E53F98" w:rsidRPr="00126DDB" w:rsidRDefault="00E53F98" w:rsidP="00E53F98">
      <w:pPr>
        <w:rPr>
          <w:rFonts w:cs="Times New Roman"/>
        </w:rPr>
      </w:pPr>
    </w:p>
    <w:p w14:paraId="7A657EE9" w14:textId="77777777" w:rsidR="00E53F98" w:rsidRPr="00126DDB" w:rsidRDefault="00E53F98" w:rsidP="00E53F98">
      <w:pPr>
        <w:jc w:val="center"/>
        <w:rPr>
          <w:rStyle w:val="BookTitle"/>
          <w:rFonts w:ascii="Times New Roman" w:hAnsi="Times New Roman" w:cs="Times New Roman"/>
        </w:rPr>
      </w:pPr>
      <w:r w:rsidRPr="00126DDB">
        <w:rPr>
          <w:rStyle w:val="BookTitle"/>
          <w:rFonts w:ascii="Times New Roman" w:hAnsi="Times New Roman" w:cs="Times New Roman"/>
        </w:rPr>
        <w:t>I</w:t>
      </w:r>
      <w:r w:rsidRPr="00126DDB">
        <w:rPr>
          <w:rStyle w:val="BookTitle"/>
          <w:rFonts w:ascii="Times New Roman" w:hAnsi="Times New Roman" w:cs="Times New Roman"/>
          <w:sz w:val="28"/>
          <w:szCs w:val="28"/>
        </w:rPr>
        <w:t>s it Possible to Predict Heart Disease with Machine Learning?</w:t>
      </w:r>
    </w:p>
    <w:p w14:paraId="58DF680C" w14:textId="77777777" w:rsidR="00E53F98" w:rsidRPr="00126DDB" w:rsidRDefault="00E53F98" w:rsidP="00E53F98">
      <w:pPr>
        <w:rPr>
          <w:rFonts w:cs="Times New Roman"/>
        </w:rPr>
      </w:pPr>
    </w:p>
    <w:p w14:paraId="0D573054" w14:textId="69C8090B" w:rsidR="009C0621" w:rsidRPr="009C0621" w:rsidRDefault="009C0621" w:rsidP="009C0621">
      <w:pPr>
        <w:pStyle w:val="Heading1"/>
        <w:rPr>
          <w:rFonts w:ascii="Times New Roman" w:hAnsi="Times New Roman"/>
          <w:sz w:val="24"/>
          <w:szCs w:val="24"/>
          <w:u w:val="single"/>
        </w:rPr>
      </w:pPr>
      <w:r>
        <w:rPr>
          <w:rFonts w:ascii="Times New Roman" w:hAnsi="Times New Roman"/>
          <w:sz w:val="24"/>
          <w:szCs w:val="24"/>
          <w:u w:val="single"/>
        </w:rPr>
        <w:t>Abstract</w:t>
      </w:r>
    </w:p>
    <w:p w14:paraId="11253051" w14:textId="77777777" w:rsidR="00E53F98" w:rsidRPr="00126DDB" w:rsidRDefault="00E53F98" w:rsidP="00E53F98">
      <w:pPr>
        <w:rPr>
          <w:rFonts w:cs="Times New Roman"/>
        </w:rPr>
      </w:pPr>
      <w:r w:rsidRPr="00126DDB">
        <w:rPr>
          <w:rFonts w:cs="Times New Roman"/>
        </w:rPr>
        <w:t>The selected dataset comes from the Kaggle competition section that used UCI’s data of heart disease information. The dataset has fourteen attributes that are based on the profiles of different patients who are dealing with heart disease. This dataset has many useful data points that include blood pressure, heart rates at different times and if the patient was a smoker? These data points will help in giving insights on the factors that can lead to developing heart disease. Below is a link to the dataset:</w:t>
      </w:r>
    </w:p>
    <w:p w14:paraId="573724AA" w14:textId="6F7730F2" w:rsidR="00731CA2" w:rsidRPr="00731CA2" w:rsidRDefault="00D10E58" w:rsidP="00E53F98">
      <w:pPr>
        <w:rPr>
          <w:rFonts w:cs="Times New Roman"/>
          <w:color w:val="806000" w:themeColor="accent4" w:themeShade="80"/>
          <w:u w:val="single"/>
        </w:rPr>
      </w:pPr>
      <w:hyperlink r:id="rId7" w:history="1">
        <w:r w:rsidR="00E53F98" w:rsidRPr="00126DDB">
          <w:rPr>
            <w:rStyle w:val="Hyperlink"/>
            <w:rFonts w:cs="Times New Roman"/>
          </w:rPr>
          <w:t>https://www.kaggle.com/ronitf/heart-disease-uci</w:t>
        </w:r>
      </w:hyperlink>
    </w:p>
    <w:p w14:paraId="085E9377" w14:textId="03BF6984" w:rsidR="00E53F98" w:rsidRPr="00126DDB" w:rsidRDefault="00E53F98" w:rsidP="00E53F98">
      <w:pPr>
        <w:rPr>
          <w:rFonts w:cs="Times New Roman"/>
        </w:rPr>
      </w:pPr>
      <w:r w:rsidRPr="00126DDB">
        <w:rPr>
          <w:rFonts w:cs="Times New Roman"/>
        </w:rPr>
        <w:t xml:space="preserve">I am planning to use different approaches to predicting the presence of heart disease. Boiling down this project, I see this being a classification problem in predicting heart disease in men and women of different age groups and lifestyles. I am planning on using classification algorithms like random forests, </w:t>
      </w:r>
      <w:r w:rsidR="00CA426E">
        <w:rPr>
          <w:rFonts w:cs="Times New Roman"/>
        </w:rPr>
        <w:t xml:space="preserve">ada boost </w:t>
      </w:r>
      <w:r w:rsidR="00CA426E" w:rsidRPr="00126DDB">
        <w:rPr>
          <w:rFonts w:cs="Times New Roman"/>
        </w:rPr>
        <w:t>and</w:t>
      </w:r>
      <w:r w:rsidRPr="00126DDB">
        <w:rPr>
          <w:rFonts w:cs="Times New Roman"/>
        </w:rPr>
        <w:t xml:space="preserve"> logistic regression. Using different approaches will give an insightful image of which one works and the differences of the results. This will lead me to have a better understanding of the results and how to handle them.</w:t>
      </w:r>
    </w:p>
    <w:p w14:paraId="11400D05" w14:textId="5EB061B9" w:rsidR="00E53F98" w:rsidRDefault="002969E2" w:rsidP="00E53F98">
      <w:pPr>
        <w:rPr>
          <w:rFonts w:cs="Times New Roman"/>
        </w:rPr>
      </w:pPr>
      <w:r>
        <w:rPr>
          <w:rFonts w:cs="Times New Roman"/>
        </w:rPr>
        <w:t xml:space="preserve">I also noticed that the code book has well documented information for the results of this dataset. The information </w:t>
      </w:r>
      <w:r w:rsidR="001F7A3E">
        <w:rPr>
          <w:rFonts w:cs="Times New Roman"/>
        </w:rPr>
        <w:t xml:space="preserve">needs some modification to make it understandable for the public. In the appendix section of this paper, I will include the </w:t>
      </w:r>
      <w:r w:rsidR="00751B57">
        <w:rPr>
          <w:rFonts w:cs="Times New Roman"/>
        </w:rPr>
        <w:t>original</w:t>
      </w:r>
      <w:r w:rsidR="001F7A3E">
        <w:rPr>
          <w:rFonts w:cs="Times New Roman"/>
        </w:rPr>
        <w:t xml:space="preserve"> version of the code book.</w:t>
      </w:r>
      <w:r w:rsidR="004D6EE3">
        <w:rPr>
          <w:rFonts w:cs="Times New Roman"/>
        </w:rPr>
        <w:t xml:space="preserve"> The appendix is located after the references section of this paper.</w:t>
      </w:r>
    </w:p>
    <w:p w14:paraId="2FA1E494" w14:textId="70CACA98" w:rsidR="009C0621" w:rsidRDefault="009C0621" w:rsidP="00E53F98">
      <w:pPr>
        <w:rPr>
          <w:rFonts w:cs="Times New Roman"/>
        </w:rPr>
      </w:pPr>
    </w:p>
    <w:p w14:paraId="40718378" w14:textId="77777777" w:rsidR="009C0621" w:rsidRPr="00E04073" w:rsidRDefault="009C0621" w:rsidP="009C0621">
      <w:pPr>
        <w:pStyle w:val="Heading1"/>
        <w:rPr>
          <w:rFonts w:ascii="Times New Roman" w:hAnsi="Times New Roman"/>
          <w:sz w:val="24"/>
          <w:szCs w:val="24"/>
          <w:u w:val="single"/>
        </w:rPr>
      </w:pPr>
      <w:r>
        <w:rPr>
          <w:rFonts w:ascii="Times New Roman" w:hAnsi="Times New Roman"/>
          <w:sz w:val="24"/>
          <w:szCs w:val="24"/>
          <w:u w:val="single"/>
        </w:rPr>
        <w:t>Background</w:t>
      </w:r>
    </w:p>
    <w:p w14:paraId="5DCD5F78" w14:textId="77777777" w:rsidR="009C0621" w:rsidRDefault="009C0621" w:rsidP="009C0621">
      <w:pPr>
        <w:spacing w:line="240" w:lineRule="auto"/>
        <w:rPr>
          <w:rFonts w:cs="Times New Roman"/>
        </w:rPr>
      </w:pPr>
      <w:r w:rsidRPr="00126DDB">
        <w:rPr>
          <w:rFonts w:cs="Times New Roman"/>
        </w:rPr>
        <w:t>The reason why I selected a heart disease data for my first project, it relates to the healthcare industry that is currently benefiting from data science. I also wanted to focus on heart disease since it is a common disease in my father’s family and in most Hispanic families. In my first project, I am hoping to use machine learning to help in predicting the presence of heart disease by common traits.</w:t>
      </w:r>
    </w:p>
    <w:p w14:paraId="01DA49BC" w14:textId="61A29FC7" w:rsidR="00E94641" w:rsidRDefault="00E94641" w:rsidP="00E53F98">
      <w:pPr>
        <w:rPr>
          <w:rFonts w:cs="Times New Roman"/>
        </w:rPr>
      </w:pPr>
    </w:p>
    <w:p w14:paraId="52F0885A" w14:textId="4FD39B68" w:rsidR="00643198" w:rsidRPr="00E04073" w:rsidRDefault="009C0621" w:rsidP="00643198">
      <w:pPr>
        <w:pStyle w:val="Heading1"/>
        <w:rPr>
          <w:rFonts w:ascii="Times New Roman" w:hAnsi="Times New Roman"/>
          <w:sz w:val="24"/>
          <w:szCs w:val="24"/>
          <w:u w:val="single"/>
        </w:rPr>
      </w:pPr>
      <w:r>
        <w:rPr>
          <w:rFonts w:ascii="Times New Roman" w:hAnsi="Times New Roman"/>
          <w:sz w:val="24"/>
          <w:szCs w:val="24"/>
          <w:u w:val="single"/>
        </w:rPr>
        <w:t>Method Used</w:t>
      </w:r>
    </w:p>
    <w:p w14:paraId="51918EC1" w14:textId="5FA379E9" w:rsidR="008E0030" w:rsidRDefault="006A5982" w:rsidP="00643198">
      <w:pPr>
        <w:rPr>
          <w:rFonts w:cs="Times New Roman"/>
        </w:rPr>
      </w:pPr>
      <w:r>
        <w:rPr>
          <w:rFonts w:cs="Times New Roman"/>
        </w:rPr>
        <w:t>Starting with the dataset from Kaggle, which was in a CSV format. I decided to use the Pandas package to read and transform the dataset. I have also used the Seaborn and Matplotlib packages to create data visualizations that will help in</w:t>
      </w:r>
      <w:r w:rsidR="00E77D79">
        <w:rPr>
          <w:rFonts w:cs="Times New Roman"/>
        </w:rPr>
        <w:t xml:space="preserve"> answering my research question. Going back to the dataset, I want to talk about it and give you the reader a better understanding of it. This dataset has 14 variables and 303 rows of data that included </w:t>
      </w:r>
      <w:r w:rsidR="00F726F7">
        <w:rPr>
          <w:rFonts w:cs="Times New Roman"/>
        </w:rPr>
        <w:t xml:space="preserve">anonymized health profiles of past medical patients. </w:t>
      </w:r>
    </w:p>
    <w:p w14:paraId="1D88CD6B" w14:textId="77777777" w:rsidR="00D35812" w:rsidRDefault="00D35812" w:rsidP="00643198">
      <w:pPr>
        <w:rPr>
          <w:rFonts w:cs="Times New Roman"/>
        </w:rPr>
      </w:pPr>
    </w:p>
    <w:p w14:paraId="288746B5" w14:textId="3AA92BD3" w:rsidR="008E0030" w:rsidRPr="008E0030" w:rsidRDefault="008E0030" w:rsidP="008E0030">
      <w:pPr>
        <w:pStyle w:val="Heading1"/>
        <w:rPr>
          <w:rFonts w:ascii="Times New Roman" w:hAnsi="Times New Roman"/>
          <w:b w:val="0"/>
          <w:bCs w:val="0"/>
          <w:sz w:val="24"/>
          <w:szCs w:val="24"/>
        </w:rPr>
      </w:pPr>
      <w:r w:rsidRPr="008E0030">
        <w:rPr>
          <w:rFonts w:ascii="Times New Roman" w:hAnsi="Times New Roman"/>
          <w:b w:val="0"/>
          <w:bCs w:val="0"/>
          <w:sz w:val="24"/>
          <w:szCs w:val="24"/>
        </w:rPr>
        <w:t>Updating Data Types</w:t>
      </w:r>
      <w:r>
        <w:rPr>
          <w:rFonts w:ascii="Times New Roman" w:hAnsi="Times New Roman"/>
          <w:b w:val="0"/>
          <w:bCs w:val="0"/>
          <w:sz w:val="24"/>
          <w:szCs w:val="24"/>
        </w:rPr>
        <w:t>:</w:t>
      </w:r>
    </w:p>
    <w:p w14:paraId="1046F8FA" w14:textId="48BD7CC8" w:rsidR="00F726F7" w:rsidRDefault="00112C70" w:rsidP="00643198">
      <w:pPr>
        <w:rPr>
          <w:rFonts w:cs="Times New Roman"/>
        </w:rPr>
      </w:pPr>
      <w:r>
        <w:rPr>
          <w:rFonts w:cs="Times New Roman"/>
        </w:rPr>
        <w:t>I looked at the data types</w:t>
      </w:r>
      <w:r w:rsidR="00F44F12">
        <w:rPr>
          <w:rFonts w:cs="Times New Roman"/>
        </w:rPr>
        <w:t xml:space="preserve"> through the Pandas info function to see if the </w:t>
      </w:r>
      <w:r w:rsidR="005C0550">
        <w:rPr>
          <w:rFonts w:cs="Times New Roman"/>
        </w:rPr>
        <w:t>data types</w:t>
      </w:r>
      <w:r w:rsidR="00F44F12">
        <w:rPr>
          <w:rFonts w:cs="Times New Roman"/>
        </w:rPr>
        <w:t xml:space="preserve"> are </w:t>
      </w:r>
      <w:r w:rsidR="008E0030">
        <w:rPr>
          <w:rFonts w:cs="Times New Roman"/>
        </w:rPr>
        <w:t>in formats that will be useful</w:t>
      </w:r>
      <w:r w:rsidR="00F44F12">
        <w:rPr>
          <w:rFonts w:cs="Times New Roman"/>
        </w:rPr>
        <w:t xml:space="preserve">. </w:t>
      </w:r>
      <w:r w:rsidR="005C0550">
        <w:rPr>
          <w:rFonts w:cs="Times New Roman"/>
        </w:rPr>
        <w:t xml:space="preserve">I noticed that some of the data types were </w:t>
      </w:r>
      <w:r w:rsidR="008E0030">
        <w:rPr>
          <w:rFonts w:cs="Times New Roman"/>
        </w:rPr>
        <w:t>not in a useful format</w:t>
      </w:r>
      <w:r w:rsidR="005C0550">
        <w:rPr>
          <w:rFonts w:cs="Times New Roman"/>
        </w:rPr>
        <w:t xml:space="preserve">, and I would need to correct them. I used the Pandas package to correct the </w:t>
      </w:r>
      <w:r w:rsidR="0037699B">
        <w:rPr>
          <w:rFonts w:cs="Times New Roman"/>
        </w:rPr>
        <w:t>data types</w:t>
      </w:r>
      <w:r w:rsidR="00D35812">
        <w:rPr>
          <w:rFonts w:cs="Times New Roman"/>
        </w:rPr>
        <w:t xml:space="preserve"> of sex, target, cp, resting ecg, thal, fasting blood sugar, ca, exang and slope</w:t>
      </w:r>
      <w:r w:rsidR="005C0550">
        <w:rPr>
          <w:rFonts w:cs="Times New Roman"/>
        </w:rPr>
        <w:t xml:space="preserve"> </w:t>
      </w:r>
      <w:r w:rsidR="008E0030">
        <w:rPr>
          <w:rFonts w:cs="Times New Roman"/>
        </w:rPr>
        <w:t>to a categorical format</w:t>
      </w:r>
      <w:r w:rsidR="005C0550">
        <w:rPr>
          <w:rFonts w:cs="Times New Roman"/>
        </w:rPr>
        <w:t>.</w:t>
      </w:r>
      <w:r w:rsidR="008E0030">
        <w:rPr>
          <w:rFonts w:cs="Times New Roman"/>
        </w:rPr>
        <w:t xml:space="preserve"> This will make it easier to understand the results through data visualizations. </w:t>
      </w:r>
      <w:r w:rsidR="00403034">
        <w:rPr>
          <w:rFonts w:cs="Times New Roman"/>
        </w:rPr>
        <w:t>After, I used the Pandas head function to see the first rows of the dataset to check the order of the data.</w:t>
      </w:r>
    </w:p>
    <w:p w14:paraId="2868E6D0" w14:textId="5B6B9174" w:rsidR="00403034" w:rsidRDefault="00403034" w:rsidP="00643198">
      <w:pPr>
        <w:rPr>
          <w:rFonts w:cs="Times New Roman"/>
        </w:rPr>
      </w:pPr>
    </w:p>
    <w:p w14:paraId="52D09296" w14:textId="7CD12707" w:rsidR="00403034" w:rsidRPr="008E0030" w:rsidRDefault="00403034" w:rsidP="00403034">
      <w:pPr>
        <w:pStyle w:val="Heading1"/>
        <w:rPr>
          <w:rFonts w:ascii="Times New Roman" w:hAnsi="Times New Roman"/>
          <w:b w:val="0"/>
          <w:bCs w:val="0"/>
          <w:sz w:val="24"/>
          <w:szCs w:val="24"/>
        </w:rPr>
      </w:pPr>
      <w:r w:rsidRPr="008E0030">
        <w:rPr>
          <w:rFonts w:ascii="Times New Roman" w:hAnsi="Times New Roman"/>
          <w:b w:val="0"/>
          <w:bCs w:val="0"/>
          <w:sz w:val="24"/>
          <w:szCs w:val="24"/>
        </w:rPr>
        <w:t>Updating Datas</w:t>
      </w:r>
      <w:r>
        <w:rPr>
          <w:rFonts w:ascii="Times New Roman" w:hAnsi="Times New Roman"/>
          <w:b w:val="0"/>
          <w:bCs w:val="0"/>
          <w:sz w:val="24"/>
          <w:szCs w:val="24"/>
        </w:rPr>
        <w:t>et’s Columns:</w:t>
      </w:r>
    </w:p>
    <w:p w14:paraId="65C55AAB" w14:textId="4146507F" w:rsidR="006C6756" w:rsidRDefault="00403034" w:rsidP="00403034">
      <w:pPr>
        <w:rPr>
          <w:rFonts w:cs="Times New Roman"/>
        </w:rPr>
      </w:pPr>
      <w:r>
        <w:rPr>
          <w:rFonts w:cs="Times New Roman"/>
        </w:rPr>
        <w:t>I noticed the columns were not matching the code book. For consis</w:t>
      </w:r>
      <w:r w:rsidR="00AA7C08">
        <w:rPr>
          <w:rFonts w:cs="Times New Roman"/>
        </w:rPr>
        <w:t xml:space="preserve">tency sake, I wanted to rename the columns to match what was seen in the code book. This will make everything consistent and orderly. </w:t>
      </w:r>
      <w:r w:rsidR="0061634C">
        <w:rPr>
          <w:rFonts w:cs="Times New Roman"/>
        </w:rPr>
        <w:t xml:space="preserve">By not doing this, will result to inconsistent results that would not be helpful to anyone. </w:t>
      </w:r>
      <w:r w:rsidR="007A1268">
        <w:rPr>
          <w:rFonts w:cs="Times New Roman"/>
        </w:rPr>
        <w:t xml:space="preserve">This section was straightforward since the Pandas package has a rename function that allowed me to </w:t>
      </w:r>
      <w:r w:rsidR="00B52FB6">
        <w:rPr>
          <w:rFonts w:cs="Times New Roman"/>
        </w:rPr>
        <w:t>rename</w:t>
      </w:r>
      <w:r w:rsidR="007A1268">
        <w:rPr>
          <w:rFonts w:cs="Times New Roman"/>
        </w:rPr>
        <w:t xml:space="preserve"> the </w:t>
      </w:r>
      <w:r w:rsidR="00B52FB6">
        <w:rPr>
          <w:rFonts w:cs="Times New Roman"/>
        </w:rPr>
        <w:t>mismatched columns</w:t>
      </w:r>
      <w:r w:rsidR="0061020F">
        <w:rPr>
          <w:rFonts w:cs="Times New Roman"/>
        </w:rPr>
        <w:t>.</w:t>
      </w:r>
      <w:r w:rsidR="006C6756">
        <w:rPr>
          <w:rFonts w:cs="Times New Roman"/>
        </w:rPr>
        <w:t xml:space="preserve"> </w:t>
      </w:r>
    </w:p>
    <w:p w14:paraId="418AF5DF" w14:textId="77777777" w:rsidR="00976EEF" w:rsidRDefault="00976EEF" w:rsidP="00403034">
      <w:pPr>
        <w:rPr>
          <w:rFonts w:cs="Times New Roman"/>
        </w:rPr>
      </w:pPr>
    </w:p>
    <w:p w14:paraId="54517E87" w14:textId="71EFE029" w:rsidR="006C6756" w:rsidRDefault="006C6756" w:rsidP="00403034">
      <w:pPr>
        <w:rPr>
          <w:rFonts w:cs="Times New Roman"/>
        </w:rPr>
      </w:pPr>
      <w:r>
        <w:rPr>
          <w:rFonts w:cs="Times New Roman"/>
        </w:rPr>
        <w:t xml:space="preserve">The </w:t>
      </w:r>
      <w:r w:rsidR="0061020F">
        <w:rPr>
          <w:rFonts w:cs="Times New Roman"/>
        </w:rPr>
        <w:t>columns</w:t>
      </w:r>
      <w:r>
        <w:rPr>
          <w:rFonts w:cs="Times New Roman"/>
        </w:rPr>
        <w:t xml:space="preserve"> that needed to be </w:t>
      </w:r>
      <w:r w:rsidR="0061020F">
        <w:rPr>
          <w:rFonts w:cs="Times New Roman"/>
        </w:rPr>
        <w:t>renamed</w:t>
      </w:r>
      <w:r>
        <w:rPr>
          <w:rFonts w:cs="Times New Roman"/>
        </w:rPr>
        <w:t xml:space="preserve"> are listed </w:t>
      </w:r>
      <w:r w:rsidR="0061020F">
        <w:rPr>
          <w:rFonts w:cs="Times New Roman"/>
        </w:rPr>
        <w:t>below</w:t>
      </w:r>
      <w:r>
        <w:rPr>
          <w:rFonts w:cs="Times New Roman"/>
        </w:rPr>
        <w:t>:</w:t>
      </w:r>
    </w:p>
    <w:p w14:paraId="4FE82141" w14:textId="20B2CDBD" w:rsidR="0061020F" w:rsidRDefault="0061020F" w:rsidP="00403034">
      <w:pPr>
        <w:rPr>
          <w:rFonts w:cs="Times New Roman"/>
        </w:rPr>
      </w:pPr>
      <w:r>
        <w:rPr>
          <w:rFonts w:cs="Times New Roman"/>
        </w:rPr>
        <w:t>cp bec</w:t>
      </w:r>
      <w:r w:rsidR="00976EEF">
        <w:rPr>
          <w:rFonts w:cs="Times New Roman"/>
        </w:rPr>
        <w:t>a</w:t>
      </w:r>
      <w:r>
        <w:rPr>
          <w:rFonts w:cs="Times New Roman"/>
        </w:rPr>
        <w:t>me chestpain</w:t>
      </w:r>
    </w:p>
    <w:p w14:paraId="0EABFD63" w14:textId="454D441C" w:rsidR="0061020F" w:rsidRDefault="0061020F" w:rsidP="00403034">
      <w:pPr>
        <w:rPr>
          <w:rFonts w:cs="Times New Roman"/>
        </w:rPr>
      </w:pPr>
      <w:r>
        <w:rPr>
          <w:rFonts w:cs="Times New Roman"/>
        </w:rPr>
        <w:t>trestbp bec</w:t>
      </w:r>
      <w:r w:rsidR="00976EEF">
        <w:rPr>
          <w:rFonts w:cs="Times New Roman"/>
        </w:rPr>
        <w:t>a</w:t>
      </w:r>
      <w:r>
        <w:rPr>
          <w:rFonts w:cs="Times New Roman"/>
        </w:rPr>
        <w:t>me restingbp</w:t>
      </w:r>
    </w:p>
    <w:p w14:paraId="0A58058E" w14:textId="32778775" w:rsidR="0061020F" w:rsidRDefault="0061020F" w:rsidP="00403034">
      <w:pPr>
        <w:rPr>
          <w:rFonts w:cs="Times New Roman"/>
        </w:rPr>
      </w:pPr>
      <w:r>
        <w:rPr>
          <w:rFonts w:cs="Times New Roman"/>
        </w:rPr>
        <w:t>fbs bec</w:t>
      </w:r>
      <w:r w:rsidR="00976EEF">
        <w:rPr>
          <w:rFonts w:cs="Times New Roman"/>
        </w:rPr>
        <w:t>a</w:t>
      </w:r>
      <w:r>
        <w:rPr>
          <w:rFonts w:cs="Times New Roman"/>
        </w:rPr>
        <w:t>me fastingbloodsug</w:t>
      </w:r>
    </w:p>
    <w:p w14:paraId="305BFC00" w14:textId="5254D814" w:rsidR="0061020F" w:rsidRDefault="0061020F" w:rsidP="00403034">
      <w:pPr>
        <w:rPr>
          <w:rFonts w:cs="Times New Roman"/>
        </w:rPr>
      </w:pPr>
      <w:r>
        <w:rPr>
          <w:rFonts w:cs="Times New Roman"/>
        </w:rPr>
        <w:t>exang bec</w:t>
      </w:r>
      <w:r w:rsidR="00976EEF">
        <w:rPr>
          <w:rFonts w:cs="Times New Roman"/>
        </w:rPr>
        <w:t>a</w:t>
      </w:r>
      <w:r>
        <w:rPr>
          <w:rFonts w:cs="Times New Roman"/>
        </w:rPr>
        <w:t>me angina</w:t>
      </w:r>
    </w:p>
    <w:p w14:paraId="3EC41172" w14:textId="50AF8AA7" w:rsidR="0061020F" w:rsidRDefault="0061020F" w:rsidP="00403034">
      <w:pPr>
        <w:rPr>
          <w:rFonts w:cs="Times New Roman"/>
        </w:rPr>
      </w:pPr>
      <w:r>
        <w:rPr>
          <w:rFonts w:cs="Times New Roman"/>
        </w:rPr>
        <w:t>oldpeak bec</w:t>
      </w:r>
      <w:r w:rsidR="00976EEF">
        <w:rPr>
          <w:rFonts w:cs="Times New Roman"/>
        </w:rPr>
        <w:t>a</w:t>
      </w:r>
      <w:r>
        <w:rPr>
          <w:rFonts w:cs="Times New Roman"/>
        </w:rPr>
        <w:t>me exinduced_depression</w:t>
      </w:r>
    </w:p>
    <w:p w14:paraId="3A9E4F8B" w14:textId="58CC44C9" w:rsidR="0061020F" w:rsidRDefault="0061020F" w:rsidP="00403034">
      <w:pPr>
        <w:rPr>
          <w:rFonts w:cs="Times New Roman"/>
        </w:rPr>
      </w:pPr>
      <w:r>
        <w:rPr>
          <w:rFonts w:cs="Times New Roman"/>
        </w:rPr>
        <w:t>thalach bec</w:t>
      </w:r>
      <w:r w:rsidR="00976EEF">
        <w:rPr>
          <w:rFonts w:cs="Times New Roman"/>
        </w:rPr>
        <w:t>a</w:t>
      </w:r>
      <w:r>
        <w:rPr>
          <w:rFonts w:cs="Times New Roman"/>
        </w:rPr>
        <w:t>me max_heartrate</w:t>
      </w:r>
    </w:p>
    <w:p w14:paraId="333C0602" w14:textId="183FA3AC" w:rsidR="0061020F" w:rsidRDefault="0061020F" w:rsidP="00403034">
      <w:pPr>
        <w:rPr>
          <w:rFonts w:cs="Times New Roman"/>
        </w:rPr>
      </w:pPr>
      <w:r>
        <w:rPr>
          <w:rFonts w:cs="Times New Roman"/>
        </w:rPr>
        <w:t>ca bec</w:t>
      </w:r>
      <w:r w:rsidR="00976EEF">
        <w:rPr>
          <w:rFonts w:cs="Times New Roman"/>
        </w:rPr>
        <w:t>a</w:t>
      </w:r>
      <w:r>
        <w:rPr>
          <w:rFonts w:cs="Times New Roman"/>
        </w:rPr>
        <w:t>me numofmajorvessels</w:t>
      </w:r>
    </w:p>
    <w:p w14:paraId="32659E7B" w14:textId="77777777" w:rsidR="00976EEF" w:rsidRDefault="00976EEF" w:rsidP="00403034">
      <w:pPr>
        <w:rPr>
          <w:rFonts w:cs="Times New Roman"/>
        </w:rPr>
      </w:pPr>
    </w:p>
    <w:p w14:paraId="53D12C51" w14:textId="77777777" w:rsidR="002478C6" w:rsidRDefault="0061020F" w:rsidP="00976EEF">
      <w:pPr>
        <w:rPr>
          <w:rFonts w:cs="Times New Roman"/>
        </w:rPr>
      </w:pPr>
      <w:r>
        <w:rPr>
          <w:rFonts w:cs="Times New Roman"/>
        </w:rPr>
        <w:t xml:space="preserve">Once the renaming of the columns was done. I noticed </w:t>
      </w:r>
      <w:r w:rsidR="00976EEF">
        <w:rPr>
          <w:rFonts w:cs="Times New Roman"/>
        </w:rPr>
        <w:t xml:space="preserve">some of the categorial variables needed to be converted to numerical variables. To make it easier for me when I need to use them for model fitting. </w:t>
      </w:r>
    </w:p>
    <w:p w14:paraId="39C0F3C1" w14:textId="3A540C34" w:rsidR="002478C6" w:rsidRDefault="002478C6" w:rsidP="00976EEF">
      <w:pPr>
        <w:rPr>
          <w:rFonts w:cs="Times New Roman"/>
        </w:rPr>
      </w:pPr>
    </w:p>
    <w:p w14:paraId="4564FF9B" w14:textId="02FEE800" w:rsidR="002478C6" w:rsidRPr="002478C6" w:rsidRDefault="002478C6" w:rsidP="002478C6">
      <w:pPr>
        <w:pStyle w:val="Heading1"/>
        <w:rPr>
          <w:rFonts w:ascii="Times New Roman" w:hAnsi="Times New Roman"/>
          <w:b w:val="0"/>
          <w:bCs w:val="0"/>
          <w:sz w:val="24"/>
          <w:szCs w:val="24"/>
        </w:rPr>
      </w:pPr>
      <w:r w:rsidRPr="008E0030">
        <w:rPr>
          <w:rFonts w:ascii="Times New Roman" w:hAnsi="Times New Roman"/>
          <w:b w:val="0"/>
          <w:bCs w:val="0"/>
          <w:sz w:val="24"/>
          <w:szCs w:val="24"/>
        </w:rPr>
        <w:t>Updating Datas</w:t>
      </w:r>
      <w:r>
        <w:rPr>
          <w:rFonts w:ascii="Times New Roman" w:hAnsi="Times New Roman"/>
          <w:b w:val="0"/>
          <w:bCs w:val="0"/>
          <w:sz w:val="24"/>
          <w:szCs w:val="24"/>
        </w:rPr>
        <w:t>et’s Variables:</w:t>
      </w:r>
    </w:p>
    <w:p w14:paraId="0F0B30FE" w14:textId="773B4C27" w:rsidR="00976EEF" w:rsidRDefault="00976EEF" w:rsidP="00976EEF">
      <w:pPr>
        <w:rPr>
          <w:rFonts w:cs="Times New Roman"/>
        </w:rPr>
      </w:pPr>
      <w:r>
        <w:rPr>
          <w:rFonts w:cs="Times New Roman"/>
        </w:rPr>
        <w:t>There were eight variables that needed to go through this process of conversion. I knew this would cause me to work harder in the beginning, but in the long run this process would be beneficial.</w:t>
      </w:r>
    </w:p>
    <w:p w14:paraId="38E56646" w14:textId="77777777" w:rsidR="002478C6" w:rsidRDefault="002478C6" w:rsidP="00976EEF">
      <w:pPr>
        <w:rPr>
          <w:rFonts w:cs="Times New Roman"/>
        </w:rPr>
      </w:pPr>
    </w:p>
    <w:p w14:paraId="7F89A1F9" w14:textId="2E14F302" w:rsidR="0061020F" w:rsidRDefault="00976EEF" w:rsidP="00403034">
      <w:pPr>
        <w:rPr>
          <w:rFonts w:cs="Times New Roman"/>
        </w:rPr>
      </w:pPr>
      <w:r>
        <w:rPr>
          <w:rFonts w:cs="Times New Roman"/>
        </w:rPr>
        <w:lastRenderedPageBreak/>
        <w:t>The variables that needed to be converted are listed below:</w:t>
      </w:r>
    </w:p>
    <w:p w14:paraId="346731D7" w14:textId="42A8C4AA" w:rsidR="006C6756" w:rsidRDefault="002478C6" w:rsidP="00403034">
      <w:pPr>
        <w:rPr>
          <w:rFonts w:cs="Times New Roman"/>
        </w:rPr>
      </w:pPr>
      <w:r>
        <w:rPr>
          <w:rFonts w:cs="Times New Roman"/>
        </w:rPr>
        <w:t>s</w:t>
      </w:r>
      <w:r w:rsidR="006C6756">
        <w:rPr>
          <w:rFonts w:cs="Times New Roman"/>
        </w:rPr>
        <w:t>ex</w:t>
      </w:r>
      <w:r w:rsidR="00976EEF">
        <w:rPr>
          <w:rFonts w:cs="Times New Roman"/>
        </w:rPr>
        <w:t xml:space="preserve"> was </w:t>
      </w:r>
      <w:r w:rsidR="006C6756">
        <w:rPr>
          <w:rFonts w:cs="Times New Roman"/>
        </w:rPr>
        <w:t xml:space="preserve">0 </w:t>
      </w:r>
      <w:r w:rsidR="00976EEF">
        <w:rPr>
          <w:rFonts w:cs="Times New Roman"/>
        </w:rPr>
        <w:t>for</w:t>
      </w:r>
      <w:r w:rsidR="006C6756">
        <w:rPr>
          <w:rFonts w:cs="Times New Roman"/>
        </w:rPr>
        <w:t xml:space="preserve"> Female</w:t>
      </w:r>
      <w:r w:rsidR="00976EEF">
        <w:rPr>
          <w:rFonts w:cs="Times New Roman"/>
        </w:rPr>
        <w:t xml:space="preserve"> became Female </w:t>
      </w:r>
      <w:r w:rsidR="006C6756">
        <w:rPr>
          <w:rFonts w:cs="Times New Roman"/>
        </w:rPr>
        <w:t xml:space="preserve">and 1 </w:t>
      </w:r>
      <w:r w:rsidR="00976EEF">
        <w:rPr>
          <w:rFonts w:cs="Times New Roman"/>
        </w:rPr>
        <w:t>for</w:t>
      </w:r>
      <w:r w:rsidR="006C6756">
        <w:rPr>
          <w:rFonts w:cs="Times New Roman"/>
        </w:rPr>
        <w:t xml:space="preserve"> Male</w:t>
      </w:r>
      <w:r w:rsidR="00976EEF">
        <w:rPr>
          <w:rFonts w:cs="Times New Roman"/>
        </w:rPr>
        <w:t xml:space="preserve"> became Male</w:t>
      </w:r>
    </w:p>
    <w:p w14:paraId="61C307C8" w14:textId="518CA1CA" w:rsidR="00976EEF" w:rsidRDefault="002478C6" w:rsidP="00403034">
      <w:pPr>
        <w:rPr>
          <w:rFonts w:cs="Times New Roman"/>
        </w:rPr>
      </w:pPr>
      <w:r>
        <w:rPr>
          <w:rFonts w:cs="Times New Roman"/>
        </w:rPr>
        <w:t>f</w:t>
      </w:r>
      <w:r w:rsidR="00976EEF">
        <w:rPr>
          <w:rFonts w:cs="Times New Roman"/>
        </w:rPr>
        <w:t>astbloodsug was 0 for Normal became Normal and 1 for High became High</w:t>
      </w:r>
    </w:p>
    <w:p w14:paraId="3D418562" w14:textId="752C0062" w:rsidR="00E06DCB" w:rsidRDefault="002478C6" w:rsidP="00403034">
      <w:pPr>
        <w:rPr>
          <w:rFonts w:cs="Times New Roman"/>
        </w:rPr>
      </w:pPr>
      <w:r>
        <w:rPr>
          <w:rFonts w:cs="Times New Roman"/>
        </w:rPr>
        <w:t>restecg was 0 for Normal became Normal, 1 for Abnormal became Abnormal and 2 for Very Abnormal became Very Abnormal</w:t>
      </w:r>
    </w:p>
    <w:p w14:paraId="3417A05F" w14:textId="0C282C03" w:rsidR="002478C6" w:rsidRDefault="002478C6" w:rsidP="00403034">
      <w:pPr>
        <w:rPr>
          <w:rFonts w:cs="Times New Roman"/>
        </w:rPr>
      </w:pPr>
      <w:r>
        <w:rPr>
          <w:rFonts w:cs="Times New Roman"/>
        </w:rPr>
        <w:t>angina was 0 for No became No and 1 for Yes became Yes</w:t>
      </w:r>
    </w:p>
    <w:p w14:paraId="24C4465F" w14:textId="77777777" w:rsidR="002478C6" w:rsidRDefault="002478C6" w:rsidP="00403034">
      <w:pPr>
        <w:rPr>
          <w:rFonts w:cs="Times New Roman"/>
        </w:rPr>
      </w:pPr>
      <w:r>
        <w:rPr>
          <w:rFonts w:cs="Times New Roman"/>
        </w:rPr>
        <w:t>target was 0 for No Disease became No Disease and 1 for Disease became Disease</w:t>
      </w:r>
    </w:p>
    <w:p w14:paraId="7580BE0B" w14:textId="53916E8F" w:rsidR="002478C6" w:rsidRDefault="002478C6" w:rsidP="00403034">
      <w:pPr>
        <w:rPr>
          <w:rFonts w:cs="Times New Roman"/>
        </w:rPr>
      </w:pPr>
      <w:r>
        <w:rPr>
          <w:rFonts w:cs="Times New Roman"/>
        </w:rPr>
        <w:t>slope was 0 for Upslope became Upslope, 1 for Flat became Flat and 2 for Downslope became Downslope</w:t>
      </w:r>
    </w:p>
    <w:p w14:paraId="0D4B49B5" w14:textId="24D26672" w:rsidR="002478C6" w:rsidRDefault="002478C6" w:rsidP="00403034">
      <w:pPr>
        <w:rPr>
          <w:rFonts w:cs="Times New Roman"/>
        </w:rPr>
      </w:pPr>
      <w:r>
        <w:rPr>
          <w:rFonts w:cs="Times New Roman"/>
        </w:rPr>
        <w:t xml:space="preserve">chestpain was 0 for </w:t>
      </w:r>
      <w:r w:rsidRPr="002478C6">
        <w:rPr>
          <w:rFonts w:cs="Times New Roman"/>
        </w:rPr>
        <w:t>Asymptomatic</w:t>
      </w:r>
      <w:r>
        <w:rPr>
          <w:rFonts w:cs="Times New Roman"/>
        </w:rPr>
        <w:t xml:space="preserve"> became </w:t>
      </w:r>
      <w:r w:rsidRPr="002478C6">
        <w:rPr>
          <w:rFonts w:cs="Times New Roman"/>
        </w:rPr>
        <w:t>Asymptomatic</w:t>
      </w:r>
      <w:r w:rsidR="004E69E1">
        <w:rPr>
          <w:rFonts w:cs="Times New Roman"/>
        </w:rPr>
        <w:t>,</w:t>
      </w:r>
      <w:r w:rsidRPr="002478C6">
        <w:rPr>
          <w:rFonts w:cs="Times New Roman"/>
        </w:rPr>
        <w:t xml:space="preserve"> 1</w:t>
      </w:r>
      <w:r w:rsidR="004E69E1">
        <w:rPr>
          <w:rFonts w:cs="Times New Roman"/>
        </w:rPr>
        <w:t xml:space="preserve"> for </w:t>
      </w:r>
      <w:r w:rsidRPr="002478C6">
        <w:rPr>
          <w:rFonts w:cs="Times New Roman"/>
        </w:rPr>
        <w:t>Non Anginal</w:t>
      </w:r>
      <w:r w:rsidR="004E69E1">
        <w:rPr>
          <w:rFonts w:cs="Times New Roman"/>
        </w:rPr>
        <w:t xml:space="preserve"> became </w:t>
      </w:r>
      <w:r w:rsidR="004E69E1" w:rsidRPr="002478C6">
        <w:rPr>
          <w:rFonts w:cs="Times New Roman"/>
        </w:rPr>
        <w:t>Non Anginal,</w:t>
      </w:r>
      <w:r w:rsidR="004E69E1">
        <w:rPr>
          <w:rFonts w:cs="Times New Roman"/>
        </w:rPr>
        <w:t xml:space="preserve"> </w:t>
      </w:r>
      <w:r w:rsidRPr="002478C6">
        <w:rPr>
          <w:rFonts w:cs="Times New Roman"/>
        </w:rPr>
        <w:t>2</w:t>
      </w:r>
      <w:r w:rsidR="004E69E1">
        <w:rPr>
          <w:rFonts w:cs="Times New Roman"/>
        </w:rPr>
        <w:t xml:space="preserve"> for</w:t>
      </w:r>
      <w:r w:rsidRPr="002478C6">
        <w:rPr>
          <w:rFonts w:cs="Times New Roman"/>
        </w:rPr>
        <w:t xml:space="preserve"> Atypical Angina</w:t>
      </w:r>
      <w:r w:rsidR="004E69E1">
        <w:rPr>
          <w:rFonts w:cs="Times New Roman"/>
        </w:rPr>
        <w:t xml:space="preserve"> became </w:t>
      </w:r>
      <w:r w:rsidR="004E69E1" w:rsidRPr="002478C6">
        <w:rPr>
          <w:rFonts w:cs="Times New Roman"/>
        </w:rPr>
        <w:t>Atypical Angina</w:t>
      </w:r>
      <w:r w:rsidR="004E69E1">
        <w:rPr>
          <w:rFonts w:cs="Times New Roman"/>
        </w:rPr>
        <w:t xml:space="preserve"> and</w:t>
      </w:r>
      <w:r w:rsidRPr="002478C6">
        <w:rPr>
          <w:rFonts w:cs="Times New Roman"/>
        </w:rPr>
        <w:t xml:space="preserve"> 3</w:t>
      </w:r>
      <w:r w:rsidR="004E69E1">
        <w:rPr>
          <w:rFonts w:cs="Times New Roman"/>
        </w:rPr>
        <w:t xml:space="preserve"> for </w:t>
      </w:r>
      <w:r w:rsidRPr="002478C6">
        <w:rPr>
          <w:rFonts w:cs="Times New Roman"/>
        </w:rPr>
        <w:t>Typical Angina</w:t>
      </w:r>
      <w:r w:rsidR="004E69E1">
        <w:rPr>
          <w:rFonts w:cs="Times New Roman"/>
        </w:rPr>
        <w:t xml:space="preserve"> became </w:t>
      </w:r>
      <w:r w:rsidR="004E69E1" w:rsidRPr="002478C6">
        <w:rPr>
          <w:rFonts w:cs="Times New Roman"/>
        </w:rPr>
        <w:t>Typical Angina</w:t>
      </w:r>
    </w:p>
    <w:p w14:paraId="36B0EC9F" w14:textId="3C7254FF" w:rsidR="004E69E1" w:rsidRDefault="004E69E1" w:rsidP="00403034">
      <w:pPr>
        <w:rPr>
          <w:rFonts w:cs="Times New Roman"/>
        </w:rPr>
      </w:pPr>
    </w:p>
    <w:p w14:paraId="09338E2F" w14:textId="53C5E773" w:rsidR="004E69E1" w:rsidRDefault="004E69E1" w:rsidP="00403034">
      <w:pPr>
        <w:rPr>
          <w:rFonts w:cs="Times New Roman"/>
        </w:rPr>
      </w:pPr>
      <w:r>
        <w:rPr>
          <w:rFonts w:cs="Times New Roman"/>
        </w:rPr>
        <w:t>After converting the eight variables from numerical to categorical. I wanted to check for any missing data. Unfortunately, there was one variable that had four areas of missing data and it was the restecg variable. I decided to drop this one.</w:t>
      </w:r>
    </w:p>
    <w:p w14:paraId="7C2D28DB" w14:textId="03051845" w:rsidR="002478C6" w:rsidRDefault="002478C6" w:rsidP="00403034">
      <w:pPr>
        <w:rPr>
          <w:rFonts w:cs="Times New Roman"/>
        </w:rPr>
      </w:pPr>
      <w:r>
        <w:rPr>
          <w:rFonts w:cs="Times New Roman"/>
        </w:rPr>
        <w:t xml:space="preserve">   </w:t>
      </w:r>
    </w:p>
    <w:p w14:paraId="11806CBE" w14:textId="59A1FFDD" w:rsidR="004E69E1" w:rsidRPr="00E04073" w:rsidRDefault="004E69E1" w:rsidP="004E69E1">
      <w:pPr>
        <w:pStyle w:val="Heading1"/>
        <w:rPr>
          <w:rFonts w:ascii="Times New Roman" w:hAnsi="Times New Roman"/>
          <w:sz w:val="24"/>
          <w:szCs w:val="24"/>
          <w:u w:val="single"/>
        </w:rPr>
      </w:pPr>
      <w:r>
        <w:rPr>
          <w:rFonts w:ascii="Times New Roman" w:hAnsi="Times New Roman"/>
          <w:sz w:val="24"/>
          <w:szCs w:val="24"/>
          <w:u w:val="single"/>
        </w:rPr>
        <w:t>Data Visualizations</w:t>
      </w:r>
    </w:p>
    <w:p w14:paraId="06D85FF6" w14:textId="4099D137" w:rsidR="004E69E1" w:rsidRDefault="002C6FF8" w:rsidP="004E69E1">
      <w:pPr>
        <w:rPr>
          <w:rFonts w:cs="Times New Roman"/>
        </w:rPr>
      </w:pPr>
      <w:r>
        <w:rPr>
          <w:rFonts w:cs="Times New Roman"/>
        </w:rPr>
        <w:t>In this section, I will display a few visualizations that were used to help me understand the dataset. As I mentioned earlier</w:t>
      </w:r>
      <w:r w:rsidR="00795BE2">
        <w:rPr>
          <w:rFonts w:cs="Times New Roman"/>
        </w:rPr>
        <w:t xml:space="preserve"> in this paper, I used the Seaborn and Matplotlib packages to create these visualizations. </w:t>
      </w:r>
      <w:r w:rsidR="008B2E6D">
        <w:rPr>
          <w:rFonts w:cs="Times New Roman"/>
        </w:rPr>
        <w:t xml:space="preserve">For the first visualization, it was a </w:t>
      </w:r>
      <w:r w:rsidR="005F6AAE">
        <w:rPr>
          <w:rFonts w:cs="Times New Roman"/>
        </w:rPr>
        <w:t>histogram</w:t>
      </w:r>
      <w:r w:rsidR="008B2E6D">
        <w:rPr>
          <w:rFonts w:cs="Times New Roman"/>
        </w:rPr>
        <w:t xml:space="preserve"> that displays the amount of men and women who might or might not have the presence of heart disease in their body.</w:t>
      </w:r>
      <w:r w:rsidR="005F6AAE">
        <w:rPr>
          <w:rFonts w:cs="Times New Roman"/>
        </w:rPr>
        <w:t xml:space="preserve"> Seen in Figure 1.</w:t>
      </w:r>
      <w:r w:rsidR="004B70EF">
        <w:rPr>
          <w:rFonts w:cs="Times New Roman"/>
        </w:rPr>
        <w:t xml:space="preserve"> Looking at the </w:t>
      </w:r>
      <w:r w:rsidR="005F6AAE">
        <w:rPr>
          <w:rFonts w:cs="Times New Roman"/>
        </w:rPr>
        <w:t>histogram’s</w:t>
      </w:r>
      <w:r w:rsidR="004B70EF">
        <w:rPr>
          <w:rFonts w:cs="Times New Roman"/>
        </w:rPr>
        <w:t xml:space="preserve"> legend, blue represents the presence of heart disease. </w:t>
      </w:r>
      <w:r w:rsidR="00716E2F">
        <w:rPr>
          <w:rFonts w:cs="Times New Roman"/>
        </w:rPr>
        <w:t>Orange</w:t>
      </w:r>
      <w:r w:rsidR="004B70EF">
        <w:rPr>
          <w:rFonts w:cs="Times New Roman"/>
        </w:rPr>
        <w:t xml:space="preserve"> represents no presence of heart disease. </w:t>
      </w:r>
      <w:r w:rsidR="00716E2F">
        <w:rPr>
          <w:rFonts w:cs="Times New Roman"/>
        </w:rPr>
        <w:t xml:space="preserve">When looking at the male section of the visualization, there is a clear difference between men who have the presence of heart disease and the men who do not. </w:t>
      </w:r>
      <w:r w:rsidR="005F6AAE">
        <w:rPr>
          <w:rFonts w:cs="Times New Roman"/>
        </w:rPr>
        <w:t>In</w:t>
      </w:r>
      <w:r w:rsidR="00E8353C">
        <w:rPr>
          <w:rFonts w:cs="Times New Roman"/>
        </w:rPr>
        <w:t xml:space="preserve"> the female section of the visualization, there is also a clear difference between women who have the presence of heart disease and the women who do not. </w:t>
      </w:r>
      <w:r w:rsidR="005F6AAE">
        <w:rPr>
          <w:rFonts w:cs="Times New Roman"/>
        </w:rPr>
        <w:t>This was a good base for me to see how many people had the presence of heart disease between the two genders. From this histogram I saw that men are more likely to have the presence of heart disease compared to women.</w:t>
      </w:r>
    </w:p>
    <w:p w14:paraId="4DF53F4F" w14:textId="77777777" w:rsidR="005F6AAE" w:rsidRDefault="005F6AAE" w:rsidP="004E69E1">
      <w:pPr>
        <w:rPr>
          <w:rFonts w:cs="Times New Roman"/>
        </w:rPr>
      </w:pPr>
    </w:p>
    <w:p w14:paraId="08D9C75B" w14:textId="637BC49B" w:rsidR="00D35812" w:rsidRDefault="005F6AAE" w:rsidP="005F6AAE">
      <w:pPr>
        <w:jc w:val="both"/>
        <w:rPr>
          <w:rFonts w:cs="Times New Roman"/>
        </w:rPr>
      </w:pPr>
      <w:r>
        <w:rPr>
          <w:rFonts w:cs="Times New Roman"/>
          <w:noProof/>
        </w:rPr>
        <w:lastRenderedPageBreak/>
        <w:drawing>
          <wp:inline distT="0" distB="0" distL="0" distR="0" wp14:anchorId="1E324E5E" wp14:editId="770E4078">
            <wp:extent cx="6051162" cy="4238559"/>
            <wp:effectExtent l="0" t="0" r="0" b="0"/>
            <wp:docPr id="1" name="Picture 1" descr="Figure 1: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Histogram."/>
                    <pic:cNvPicPr/>
                  </pic:nvPicPr>
                  <pic:blipFill>
                    <a:blip r:embed="rId8">
                      <a:extLst>
                        <a:ext uri="{28A0092B-C50C-407E-A947-70E740481C1C}">
                          <a14:useLocalDpi xmlns:a14="http://schemas.microsoft.com/office/drawing/2010/main" val="0"/>
                        </a:ext>
                      </a:extLst>
                    </a:blip>
                    <a:stretch>
                      <a:fillRect/>
                    </a:stretch>
                  </pic:blipFill>
                  <pic:spPr>
                    <a:xfrm>
                      <a:off x="0" y="0"/>
                      <a:ext cx="6091164" cy="4266579"/>
                    </a:xfrm>
                    <a:prstGeom prst="rect">
                      <a:avLst/>
                    </a:prstGeom>
                    <a:effectLst/>
                  </pic:spPr>
                </pic:pic>
              </a:graphicData>
            </a:graphic>
          </wp:inline>
        </w:drawing>
      </w:r>
    </w:p>
    <w:p w14:paraId="12F3F8B3" w14:textId="784BC164" w:rsidR="00D35812" w:rsidRPr="00126DDB" w:rsidRDefault="005F6AAE" w:rsidP="005F6AAE">
      <w:pPr>
        <w:jc w:val="center"/>
        <w:rPr>
          <w:rFonts w:cs="Times New Roman"/>
        </w:rPr>
      </w:pPr>
      <w:r>
        <w:rPr>
          <w:rFonts w:cs="Times New Roman"/>
        </w:rPr>
        <w:t>Figure 1: Histogram of Males and Females who might have heart disease or not.</w:t>
      </w:r>
    </w:p>
    <w:p w14:paraId="36D8872F" w14:textId="731D49BB" w:rsidR="00643198" w:rsidRDefault="00643198" w:rsidP="00E53F98">
      <w:pPr>
        <w:rPr>
          <w:rFonts w:cs="Times New Roman"/>
        </w:rPr>
      </w:pPr>
    </w:p>
    <w:p w14:paraId="45A28FA2" w14:textId="2A4B6A01" w:rsidR="00A87FF3" w:rsidRDefault="00A87FF3" w:rsidP="00E53F98">
      <w:pPr>
        <w:rPr>
          <w:rFonts w:cs="Times New Roman"/>
        </w:rPr>
      </w:pPr>
      <w:r>
        <w:rPr>
          <w:rFonts w:cs="Times New Roman"/>
        </w:rPr>
        <w:t>The next visualization is a box plot that gave me more insights of the data between males and females. Continuing with the dataset that is comparing males and females who have high blood sugar levels and who have normal blood sugar levels. The reason for this comparison was having high blood sugar levels is one of many indicators that lead to having heart disease. The box plot that displays the comparison of which gender might have high blood sugar levels, can be seen in Figure 2.</w:t>
      </w:r>
    </w:p>
    <w:p w14:paraId="2A2E6821" w14:textId="77777777" w:rsidR="00C44AFD" w:rsidRDefault="00C44AFD" w:rsidP="00E53F98">
      <w:pPr>
        <w:rPr>
          <w:rFonts w:cs="Times New Roman"/>
        </w:rPr>
      </w:pPr>
    </w:p>
    <w:p w14:paraId="025AD22E" w14:textId="5A5DBBB4" w:rsidR="00A87FF3" w:rsidRDefault="00C44AFD" w:rsidP="00EC048A">
      <w:pPr>
        <w:jc w:val="center"/>
        <w:rPr>
          <w:rFonts w:cs="Times New Roman"/>
        </w:rPr>
      </w:pPr>
      <w:r>
        <w:rPr>
          <w:rFonts w:cs="Times New Roman"/>
          <w:noProof/>
        </w:rPr>
        <w:lastRenderedPageBreak/>
        <w:drawing>
          <wp:inline distT="0" distB="0" distL="0" distR="0" wp14:anchorId="4C1F8876" wp14:editId="2845234C">
            <wp:extent cx="4953000" cy="2602230"/>
            <wp:effectExtent l="0" t="0" r="0" b="7620"/>
            <wp:docPr id="2" name="Picture 2" descr="Figure 2: Box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Box Plot."/>
                    <pic:cNvPicPr/>
                  </pic:nvPicPr>
                  <pic:blipFill>
                    <a:blip r:embed="rId9">
                      <a:extLst>
                        <a:ext uri="{28A0092B-C50C-407E-A947-70E740481C1C}">
                          <a14:useLocalDpi xmlns:a14="http://schemas.microsoft.com/office/drawing/2010/main" val="0"/>
                        </a:ext>
                      </a:extLst>
                    </a:blip>
                    <a:stretch>
                      <a:fillRect/>
                    </a:stretch>
                  </pic:blipFill>
                  <pic:spPr>
                    <a:xfrm>
                      <a:off x="0" y="0"/>
                      <a:ext cx="4953000" cy="2602230"/>
                    </a:xfrm>
                    <a:prstGeom prst="rect">
                      <a:avLst/>
                    </a:prstGeom>
                  </pic:spPr>
                </pic:pic>
              </a:graphicData>
            </a:graphic>
          </wp:inline>
        </w:drawing>
      </w:r>
    </w:p>
    <w:p w14:paraId="7894D29F" w14:textId="6A510BCA" w:rsidR="00EC048A" w:rsidRDefault="00EC048A" w:rsidP="00EC048A">
      <w:pPr>
        <w:jc w:val="center"/>
        <w:rPr>
          <w:rFonts w:cs="Times New Roman"/>
        </w:rPr>
      </w:pPr>
      <w:r>
        <w:rPr>
          <w:rFonts w:cs="Times New Roman"/>
        </w:rPr>
        <w:t xml:space="preserve">Figure </w:t>
      </w:r>
      <w:r w:rsidR="00C60132">
        <w:rPr>
          <w:rFonts w:cs="Times New Roman"/>
        </w:rPr>
        <w:t>2</w:t>
      </w:r>
      <w:r>
        <w:rPr>
          <w:rFonts w:cs="Times New Roman"/>
        </w:rPr>
        <w:t xml:space="preserve">: Box Plot of Males and Females who have high blood sugar levels </w:t>
      </w:r>
      <w:r w:rsidR="00B57F12">
        <w:rPr>
          <w:rFonts w:cs="Times New Roman"/>
        </w:rPr>
        <w:t>and</w:t>
      </w:r>
      <w:r>
        <w:rPr>
          <w:rFonts w:cs="Times New Roman"/>
        </w:rPr>
        <w:t xml:space="preserve"> normal levels</w:t>
      </w:r>
      <w:r w:rsidR="00B57F12">
        <w:rPr>
          <w:rFonts w:cs="Times New Roman"/>
        </w:rPr>
        <w:t xml:space="preserve"> with the presence of heart disease or not</w:t>
      </w:r>
      <w:r>
        <w:rPr>
          <w:rFonts w:cs="Times New Roman"/>
        </w:rPr>
        <w:t>.</w:t>
      </w:r>
    </w:p>
    <w:p w14:paraId="6BA808B0" w14:textId="28624B4A" w:rsidR="00AF15EF" w:rsidRDefault="00AF15EF" w:rsidP="00AF15EF">
      <w:pPr>
        <w:rPr>
          <w:rFonts w:cs="Times New Roman"/>
        </w:rPr>
      </w:pPr>
    </w:p>
    <w:p w14:paraId="61FAA0F4" w14:textId="3AE5EB81" w:rsidR="00C60132" w:rsidRDefault="00C60132" w:rsidP="00AF15EF">
      <w:pPr>
        <w:rPr>
          <w:rFonts w:cs="Times New Roman"/>
        </w:rPr>
      </w:pPr>
      <w:r>
        <w:rPr>
          <w:rFonts w:cs="Times New Roman"/>
        </w:rPr>
        <w:t>It seems that there is an overall distribution of males and female who have the presence of heart disease or not that also have high and normal blood sugar levels.</w:t>
      </w:r>
    </w:p>
    <w:p w14:paraId="583C62BA" w14:textId="218875BA" w:rsidR="008F6DC5" w:rsidRDefault="00C60132" w:rsidP="00AF15EF">
      <w:pPr>
        <w:rPr>
          <w:rFonts w:cs="Times New Roman"/>
        </w:rPr>
      </w:pPr>
      <w:r>
        <w:rPr>
          <w:rFonts w:cs="Times New Roman"/>
        </w:rPr>
        <w:t>In the violin plot, which is an unusual plot gave me a better understanding of how the heart rates are affected by having the presence of heart disease or not. This was injunction with the affects between males and females</w:t>
      </w:r>
      <w:r w:rsidR="008F6DC5">
        <w:rPr>
          <w:rFonts w:cs="Times New Roman"/>
        </w:rPr>
        <w:t xml:space="preserve">. Seen in Figure 3, the higher the heart rate could lead to a person having the presence of heart disease. The violin plot also displays men having high heart rates with the presence heart disease </w:t>
      </w:r>
      <w:r w:rsidR="000062CB" w:rsidRPr="000062CB">
        <w:rPr>
          <w:rFonts w:cs="Times New Roman"/>
        </w:rPr>
        <w:t>exceed</w:t>
      </w:r>
      <w:r w:rsidR="008F6DC5">
        <w:rPr>
          <w:rFonts w:cs="Times New Roman"/>
        </w:rPr>
        <w:t xml:space="preserve"> the </w:t>
      </w:r>
      <w:r w:rsidR="000062CB">
        <w:rPr>
          <w:rFonts w:cs="Times New Roman"/>
        </w:rPr>
        <w:t xml:space="preserve">number of </w:t>
      </w:r>
      <w:r w:rsidR="008F6DC5">
        <w:rPr>
          <w:rFonts w:cs="Times New Roman"/>
        </w:rPr>
        <w:t>women who also have high heart rates with the presence heart disease.</w:t>
      </w:r>
    </w:p>
    <w:p w14:paraId="0B192D73" w14:textId="77777777" w:rsidR="00CA426E" w:rsidRDefault="00CA426E" w:rsidP="00AF15EF">
      <w:pPr>
        <w:rPr>
          <w:rFonts w:cs="Times New Roman"/>
        </w:rPr>
      </w:pPr>
    </w:p>
    <w:p w14:paraId="414C1057" w14:textId="437635DF" w:rsidR="00C60132" w:rsidRPr="00126DDB" w:rsidRDefault="008F6DC5" w:rsidP="008F6DC5">
      <w:pPr>
        <w:jc w:val="center"/>
        <w:rPr>
          <w:rFonts w:cs="Times New Roman"/>
        </w:rPr>
      </w:pPr>
      <w:r>
        <w:rPr>
          <w:rFonts w:cs="Times New Roman"/>
          <w:noProof/>
        </w:rPr>
        <w:drawing>
          <wp:inline distT="0" distB="0" distL="0" distR="0" wp14:anchorId="28FD7990" wp14:editId="694EF11A">
            <wp:extent cx="3586480" cy="2889250"/>
            <wp:effectExtent l="0" t="0" r="0" b="0"/>
            <wp:docPr id="3" name="Picture 3" descr="Figure 3: Violi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Violin Plot."/>
                    <pic:cNvPicPr/>
                  </pic:nvPicPr>
                  <pic:blipFill>
                    <a:blip r:embed="rId10">
                      <a:extLst>
                        <a:ext uri="{28A0092B-C50C-407E-A947-70E740481C1C}">
                          <a14:useLocalDpi xmlns:a14="http://schemas.microsoft.com/office/drawing/2010/main" val="0"/>
                        </a:ext>
                      </a:extLst>
                    </a:blip>
                    <a:stretch>
                      <a:fillRect/>
                    </a:stretch>
                  </pic:blipFill>
                  <pic:spPr>
                    <a:xfrm>
                      <a:off x="0" y="0"/>
                      <a:ext cx="3586480" cy="2889250"/>
                    </a:xfrm>
                    <a:prstGeom prst="rect">
                      <a:avLst/>
                    </a:prstGeom>
                  </pic:spPr>
                </pic:pic>
              </a:graphicData>
            </a:graphic>
          </wp:inline>
        </w:drawing>
      </w:r>
    </w:p>
    <w:p w14:paraId="2E343C41" w14:textId="2A369592" w:rsidR="00EF7EF9" w:rsidRDefault="008F6DC5" w:rsidP="00EF7EF9">
      <w:pPr>
        <w:jc w:val="center"/>
        <w:rPr>
          <w:rFonts w:cs="Times New Roman"/>
        </w:rPr>
      </w:pPr>
      <w:r>
        <w:rPr>
          <w:rFonts w:cs="Times New Roman"/>
        </w:rPr>
        <w:lastRenderedPageBreak/>
        <w:t>Figure 3: Violin Plot of Males and Females who have high heart rate</w:t>
      </w:r>
      <w:r w:rsidR="00B57F12">
        <w:rPr>
          <w:rFonts w:cs="Times New Roman"/>
        </w:rPr>
        <w:t>s with the presence of heart disease or not</w:t>
      </w:r>
      <w:r>
        <w:rPr>
          <w:rFonts w:cs="Times New Roman"/>
        </w:rPr>
        <w:t>.</w:t>
      </w:r>
    </w:p>
    <w:p w14:paraId="0B14BF8F" w14:textId="77777777" w:rsidR="00EF7EF9" w:rsidRDefault="00EF7EF9" w:rsidP="00EF7EF9">
      <w:pPr>
        <w:jc w:val="center"/>
        <w:rPr>
          <w:rFonts w:cs="Times New Roman"/>
        </w:rPr>
      </w:pPr>
    </w:p>
    <w:p w14:paraId="759A838F" w14:textId="0BC1D177" w:rsidR="00EF7EF9" w:rsidRPr="00E04073" w:rsidRDefault="00EF7EF9" w:rsidP="00EF7EF9">
      <w:pPr>
        <w:pStyle w:val="Heading1"/>
        <w:rPr>
          <w:rFonts w:ascii="Times New Roman" w:hAnsi="Times New Roman"/>
          <w:sz w:val="24"/>
          <w:szCs w:val="24"/>
          <w:u w:val="single"/>
        </w:rPr>
      </w:pPr>
      <w:r>
        <w:rPr>
          <w:rFonts w:ascii="Times New Roman" w:hAnsi="Times New Roman"/>
          <w:sz w:val="24"/>
          <w:szCs w:val="24"/>
          <w:u w:val="single"/>
        </w:rPr>
        <w:t>Model Fitting</w:t>
      </w:r>
    </w:p>
    <w:p w14:paraId="58F6C992" w14:textId="11990D85" w:rsidR="00EC048A" w:rsidRDefault="00EF7EF9" w:rsidP="00EF7EF9">
      <w:pPr>
        <w:rPr>
          <w:rFonts w:cs="Times New Roman"/>
        </w:rPr>
      </w:pPr>
      <w:r>
        <w:rPr>
          <w:rFonts w:cs="Times New Roman"/>
        </w:rPr>
        <w:t>I experimented with three types of models for this project. I have selected the Random Forest Classifier in combination with Grid Search with Cross Validation. This combination gave me the best results for identifying the parameters to be used to validating the model.</w:t>
      </w:r>
      <w:r w:rsidR="00D81751">
        <w:rPr>
          <w:rFonts w:cs="Times New Roman"/>
        </w:rPr>
        <w:t xml:space="preserve"> The way the parameters are found with grid search is done with four selectors, which are criterion, max_depth, max_features and n_estimators. The results of my best parameters were criterion was best with gini, max_depth was 4, max_features was auto and n_estimators was 10. What does this all mean? </w:t>
      </w:r>
    </w:p>
    <w:p w14:paraId="37A873F8" w14:textId="2675FEB6" w:rsidR="00D81751" w:rsidRDefault="00D81751" w:rsidP="00EF7EF9">
      <w:pPr>
        <w:rPr>
          <w:rFonts w:cs="Times New Roman"/>
        </w:rPr>
      </w:pPr>
      <w:r>
        <w:rPr>
          <w:rFonts w:cs="Times New Roman"/>
        </w:rPr>
        <w:t xml:space="preserve">The criterion has a selection between entropy and gini, which changes your results and accuracy. The max_depth has a selection from 4 to 8 and just </w:t>
      </w:r>
      <w:r w:rsidR="00C405D2">
        <w:rPr>
          <w:rFonts w:cs="Times New Roman"/>
        </w:rPr>
        <w:t>criterion it can change your results. The max_features has a selection of auto, sqrt</w:t>
      </w:r>
      <w:r w:rsidR="00DF7278">
        <w:rPr>
          <w:rFonts w:cs="Times New Roman"/>
        </w:rPr>
        <w:t>,</w:t>
      </w:r>
      <w:r w:rsidR="00C405D2">
        <w:rPr>
          <w:rFonts w:cs="Times New Roman"/>
        </w:rPr>
        <w:t xml:space="preserve"> and log, which changes your results depending the selection of max_features. The n_estimators has a selection range from 1 to 10. Once Grid Search gave me the best parameters, I calculated the prediction with the test split and the area under the curve score. My score came to be 88 percent accurate, which is great. I validated my score again with Grid Search and Random Forest Classifier and it </w:t>
      </w:r>
      <w:r w:rsidR="00757C4C">
        <w:rPr>
          <w:rFonts w:cs="Times New Roman"/>
        </w:rPr>
        <w:t>is seen in Figure 4.</w:t>
      </w:r>
    </w:p>
    <w:p w14:paraId="65FC3708" w14:textId="57ADA50A" w:rsidR="00757C4C" w:rsidRDefault="00757C4C" w:rsidP="00EF7EF9">
      <w:pPr>
        <w:rPr>
          <w:rFonts w:cs="Times New Roman"/>
        </w:rPr>
      </w:pPr>
    </w:p>
    <w:p w14:paraId="3BA14561" w14:textId="0C3F6B98" w:rsidR="00757C4C" w:rsidRDefault="00757C4C" w:rsidP="00757C4C">
      <w:pPr>
        <w:jc w:val="center"/>
        <w:rPr>
          <w:rFonts w:cs="Times New Roman"/>
        </w:rPr>
      </w:pPr>
      <w:r>
        <w:rPr>
          <w:rFonts w:cs="Times New Roman"/>
          <w:noProof/>
        </w:rPr>
        <w:drawing>
          <wp:inline distT="0" distB="0" distL="0" distR="0" wp14:anchorId="2FF7EA2D" wp14:editId="72AE23A3">
            <wp:extent cx="4124325" cy="2455189"/>
            <wp:effectExtent l="0" t="0" r="0" b="2540"/>
            <wp:docPr id="4" name="Picture 4" descr="Figure 4: Validate Model's 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 4: Validate Model's Accuracy."/>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00464" cy="2500514"/>
                    </a:xfrm>
                    <a:prstGeom prst="rect">
                      <a:avLst/>
                    </a:prstGeom>
                  </pic:spPr>
                </pic:pic>
              </a:graphicData>
            </a:graphic>
          </wp:inline>
        </w:drawing>
      </w:r>
    </w:p>
    <w:p w14:paraId="780F5AAA" w14:textId="55A48E7E" w:rsidR="00757C4C" w:rsidRDefault="00757C4C" w:rsidP="00757C4C">
      <w:pPr>
        <w:jc w:val="center"/>
        <w:rPr>
          <w:rFonts w:cs="Times New Roman"/>
        </w:rPr>
      </w:pPr>
    </w:p>
    <w:p w14:paraId="41EC2739" w14:textId="730CB903" w:rsidR="00757C4C" w:rsidRDefault="00757C4C" w:rsidP="00757C4C">
      <w:pPr>
        <w:jc w:val="center"/>
        <w:rPr>
          <w:rFonts w:cs="Times New Roman"/>
        </w:rPr>
      </w:pPr>
      <w:r>
        <w:rPr>
          <w:rFonts w:cs="Times New Roman"/>
        </w:rPr>
        <w:t>Figure 4: Validating the Random Forest Model with Grid Search.</w:t>
      </w:r>
    </w:p>
    <w:p w14:paraId="4A2295EF" w14:textId="2BDED6C1" w:rsidR="00757C4C" w:rsidRDefault="00757C4C" w:rsidP="00757C4C">
      <w:pPr>
        <w:jc w:val="both"/>
        <w:rPr>
          <w:rFonts w:cs="Times New Roman"/>
        </w:rPr>
      </w:pPr>
    </w:p>
    <w:p w14:paraId="1EE1774B" w14:textId="3549103A" w:rsidR="00757C4C" w:rsidRDefault="00757C4C" w:rsidP="00757C4C">
      <w:pPr>
        <w:jc w:val="both"/>
        <w:rPr>
          <w:rFonts w:cs="Times New Roman"/>
        </w:rPr>
      </w:pPr>
      <w:r>
        <w:rPr>
          <w:rFonts w:cs="Times New Roman"/>
        </w:rPr>
        <w:t>As I mentioned earlier that this model has a high accuracy rate which is 88%</w:t>
      </w:r>
      <w:r w:rsidR="00D83797">
        <w:rPr>
          <w:rFonts w:cs="Times New Roman"/>
        </w:rPr>
        <w:t>.</w:t>
      </w:r>
      <w:r>
        <w:rPr>
          <w:rFonts w:cs="Times New Roman"/>
        </w:rPr>
        <w:t xml:space="preserve"> The reason for the high accuracy rate could be due to the size of the selected dataset, which compared to others could </w:t>
      </w:r>
      <w:r w:rsidR="00C31B55">
        <w:rPr>
          <w:rFonts w:cs="Times New Roman"/>
        </w:rPr>
        <w:t>be</w:t>
      </w:r>
      <w:r>
        <w:rPr>
          <w:rFonts w:cs="Times New Roman"/>
        </w:rPr>
        <w:t xml:space="preserve"> small. Either way the model </w:t>
      </w:r>
      <w:r w:rsidR="00C31B55">
        <w:rPr>
          <w:rFonts w:cs="Times New Roman"/>
        </w:rPr>
        <w:t>shows that it was able to reach a high accuracy rate.</w:t>
      </w:r>
    </w:p>
    <w:p w14:paraId="50944E0C" w14:textId="6483038A" w:rsidR="00B8595B" w:rsidRDefault="00B8595B" w:rsidP="00757C4C">
      <w:pPr>
        <w:jc w:val="both"/>
        <w:rPr>
          <w:rFonts w:cs="Times New Roman"/>
        </w:rPr>
      </w:pPr>
    </w:p>
    <w:p w14:paraId="54DFC133" w14:textId="2F1F8B39" w:rsidR="00B8595B" w:rsidRPr="00E04073" w:rsidRDefault="00B8595B" w:rsidP="00B8595B">
      <w:pPr>
        <w:pStyle w:val="Heading1"/>
        <w:rPr>
          <w:rFonts w:ascii="Times New Roman" w:hAnsi="Times New Roman"/>
          <w:sz w:val="24"/>
          <w:szCs w:val="24"/>
          <w:u w:val="single"/>
        </w:rPr>
      </w:pPr>
      <w:r>
        <w:rPr>
          <w:rFonts w:ascii="Times New Roman" w:hAnsi="Times New Roman"/>
          <w:sz w:val="24"/>
          <w:szCs w:val="24"/>
          <w:u w:val="single"/>
        </w:rPr>
        <w:lastRenderedPageBreak/>
        <w:t>Conclusion</w:t>
      </w:r>
    </w:p>
    <w:p w14:paraId="42962C37" w14:textId="5067CDB5" w:rsidR="006F2E6A" w:rsidRDefault="00B8595B" w:rsidP="00B8595B">
      <w:pPr>
        <w:rPr>
          <w:rFonts w:cs="Times New Roman"/>
        </w:rPr>
      </w:pPr>
      <w:r>
        <w:rPr>
          <w:rFonts w:cs="Times New Roman"/>
        </w:rPr>
        <w:t>The focus of this project was to fit a model that was able to predict the presence of heart disease based on anonymized health profiles of past medical patients</w:t>
      </w:r>
      <w:r w:rsidRPr="00126DDB">
        <w:rPr>
          <w:rFonts w:cs="Times New Roman"/>
        </w:rPr>
        <w:t>.</w:t>
      </w:r>
      <w:r>
        <w:rPr>
          <w:rFonts w:cs="Times New Roman"/>
        </w:rPr>
        <w:t xml:space="preserve"> I had experimented with three different classification models to find and analyze the best parameters used for making predictions. Out of the three classification models selected for this project, the Random Forest Classifier with Grid Search was the best with an accuracy rate of 88</w:t>
      </w:r>
      <w:r w:rsidR="00321948">
        <w:rPr>
          <w:rFonts w:cs="Times New Roman"/>
        </w:rPr>
        <w:t xml:space="preserve">%. </w:t>
      </w:r>
      <w:r w:rsidR="00731CA2">
        <w:rPr>
          <w:rFonts w:cs="Times New Roman"/>
        </w:rPr>
        <w:t>Since the size of the selected dataset was relatively small, the experiment models were able to predict with high accuracy rates.</w:t>
      </w:r>
    </w:p>
    <w:p w14:paraId="394B7837" w14:textId="1F4F9932" w:rsidR="00CA426E" w:rsidRDefault="00CA426E" w:rsidP="00B8595B">
      <w:pPr>
        <w:rPr>
          <w:rFonts w:cs="Times New Roman"/>
        </w:rPr>
      </w:pPr>
    </w:p>
    <w:p w14:paraId="4BB4C404" w14:textId="70D0B7C6" w:rsidR="00CA426E" w:rsidRDefault="00CA426E" w:rsidP="00B8595B">
      <w:pPr>
        <w:rPr>
          <w:rFonts w:cs="Times New Roman"/>
        </w:rPr>
      </w:pPr>
    </w:p>
    <w:p w14:paraId="12271D78" w14:textId="77777777" w:rsidR="00CA426E" w:rsidRDefault="00CA426E" w:rsidP="00B8595B">
      <w:pPr>
        <w:rPr>
          <w:rFonts w:cs="Times New Roman"/>
        </w:rPr>
      </w:pPr>
    </w:p>
    <w:p w14:paraId="499E2574" w14:textId="281BE139" w:rsidR="00731CA2" w:rsidRDefault="00731CA2" w:rsidP="00731CA2">
      <w:pPr>
        <w:pStyle w:val="Heading1"/>
        <w:rPr>
          <w:rFonts w:ascii="Times New Roman" w:hAnsi="Times New Roman"/>
          <w:sz w:val="24"/>
          <w:szCs w:val="24"/>
          <w:u w:val="single"/>
        </w:rPr>
      </w:pPr>
      <w:r>
        <w:rPr>
          <w:rFonts w:ascii="Times New Roman" w:hAnsi="Times New Roman"/>
          <w:sz w:val="24"/>
          <w:szCs w:val="24"/>
          <w:u w:val="single"/>
        </w:rPr>
        <w:t>References</w:t>
      </w:r>
    </w:p>
    <w:p w14:paraId="7E396990" w14:textId="256DCEEC" w:rsidR="00731CA2" w:rsidRPr="00126DDB" w:rsidRDefault="007B6A3F" w:rsidP="00731CA2">
      <w:pPr>
        <w:rPr>
          <w:rFonts w:cs="Times New Roman"/>
        </w:rPr>
      </w:pPr>
      <w:r>
        <w:rPr>
          <w:rFonts w:cs="Times New Roman"/>
        </w:rPr>
        <w:t xml:space="preserve">[1] </w:t>
      </w:r>
      <w:r w:rsidR="00731CA2" w:rsidRPr="00126DDB">
        <w:rPr>
          <w:rFonts w:cs="Times New Roman"/>
        </w:rPr>
        <w:t xml:space="preserve">Bhanot, K. Predicting presence of Heart Diseases using Machine Learning. February 12, 2019. </w:t>
      </w:r>
      <w:r>
        <w:rPr>
          <w:rFonts w:cs="Times New Roman"/>
        </w:rPr>
        <w:t xml:space="preserve">      </w:t>
      </w:r>
      <w:hyperlink r:id="rId12" w:history="1">
        <w:r w:rsidR="006F2E6A" w:rsidRPr="003A1BEA">
          <w:rPr>
            <w:rStyle w:val="Hyperlink"/>
            <w:rFonts w:cs="Times New Roman"/>
          </w:rPr>
          <w:t>https://towardsdatascience.com/predicting-presence-of-heart-diseases-using-machine-learning-36f00f3edb2c</w:t>
        </w:r>
      </w:hyperlink>
      <w:r w:rsidR="00731CA2" w:rsidRPr="00126DDB">
        <w:rPr>
          <w:rFonts w:cs="Times New Roman"/>
        </w:rPr>
        <w:t xml:space="preserve"> (Article on using machine learning to predict heart disease)</w:t>
      </w:r>
    </w:p>
    <w:p w14:paraId="7B93ADAC" w14:textId="27C568DB" w:rsidR="00731CA2" w:rsidRPr="00126DDB" w:rsidRDefault="007B6A3F" w:rsidP="00731CA2">
      <w:pPr>
        <w:rPr>
          <w:rFonts w:cs="Times New Roman"/>
        </w:rPr>
      </w:pPr>
      <w:r>
        <w:rPr>
          <w:rFonts w:cs="Times New Roman"/>
        </w:rPr>
        <w:t xml:space="preserve">[2] </w:t>
      </w:r>
      <w:r w:rsidR="00731CA2" w:rsidRPr="00126DDB">
        <w:rPr>
          <w:rFonts w:cs="Times New Roman"/>
        </w:rPr>
        <w:t xml:space="preserve">Green, W. Machine Learning with a Heart: Predicting Heart Disease. July 31, 2018. </w:t>
      </w:r>
      <w:hyperlink r:id="rId13" w:history="1">
        <w:r w:rsidR="00731CA2" w:rsidRPr="00126DDB">
          <w:rPr>
            <w:rStyle w:val="Hyperlink"/>
            <w:rFonts w:cs="Times New Roman"/>
          </w:rPr>
          <w:t>https://medium.com/@dskswu/machine-learning-with-a-heart-predicting-heart-disease-b2e9f24fee84</w:t>
        </w:r>
      </w:hyperlink>
      <w:r w:rsidR="00731CA2" w:rsidRPr="00126DDB">
        <w:rPr>
          <w:rFonts w:cs="Times New Roman"/>
        </w:rPr>
        <w:t xml:space="preserve"> (Article on using machine learning to find the presence of heart disease)</w:t>
      </w:r>
    </w:p>
    <w:p w14:paraId="6B7AA322" w14:textId="02F05DF1" w:rsidR="00731CA2" w:rsidRPr="00126DDB" w:rsidRDefault="007B6A3F" w:rsidP="00731CA2">
      <w:pPr>
        <w:rPr>
          <w:rFonts w:cs="Times New Roman"/>
        </w:rPr>
      </w:pPr>
      <w:r>
        <w:rPr>
          <w:rFonts w:cs="Times New Roman"/>
        </w:rPr>
        <w:t xml:space="preserve">[3] </w:t>
      </w:r>
      <w:r w:rsidR="00731CA2" w:rsidRPr="00126DDB">
        <w:rPr>
          <w:rFonts w:cs="Times New Roman"/>
        </w:rPr>
        <w:t xml:space="preserve">Muthuvel, Marimuthu &amp; Sivaraju, Deivarani &amp; Ramamoorthy, Gayathri. (2019). Analysis of Heart Disease Prediction using Various Machine Learning Techniques. </w:t>
      </w:r>
      <w:hyperlink r:id="rId14" w:history="1">
        <w:r w:rsidR="00731CA2" w:rsidRPr="00126DDB">
          <w:rPr>
            <w:rStyle w:val="Hyperlink"/>
            <w:rFonts w:cs="Times New Roman"/>
          </w:rPr>
          <w:t>https://www.researchgate.net/publication/330981991_Analysis_of_Heart_Disease_Prediction_using_Various_Machine_Learning_Techniques</w:t>
        </w:r>
      </w:hyperlink>
      <w:r w:rsidR="00731CA2" w:rsidRPr="00126DDB">
        <w:rPr>
          <w:rFonts w:cs="Times New Roman"/>
        </w:rPr>
        <w:t xml:space="preserve"> (Article on the analysis of different machine learning techniques on heart disease predictions)</w:t>
      </w:r>
    </w:p>
    <w:p w14:paraId="5AD12EBC" w14:textId="5A00DDD4" w:rsidR="00731CA2" w:rsidRPr="00126DDB" w:rsidRDefault="007B6A3F" w:rsidP="00731CA2">
      <w:pPr>
        <w:rPr>
          <w:rFonts w:cs="Times New Roman"/>
        </w:rPr>
      </w:pPr>
      <w:r>
        <w:rPr>
          <w:rFonts w:cs="Times New Roman"/>
          <w:color w:val="000000"/>
          <w:shd w:val="clear" w:color="auto" w:fill="FFFFFF"/>
        </w:rPr>
        <w:t xml:space="preserve">[4] </w:t>
      </w:r>
      <w:r w:rsidR="00731CA2" w:rsidRPr="00126DDB">
        <w:rPr>
          <w:rFonts w:cs="Times New Roman"/>
          <w:color w:val="000000"/>
          <w:shd w:val="clear" w:color="auto" w:fill="FFFFFF"/>
        </w:rPr>
        <w:t>Nashif, S., Raihan, Md.R., Islam, Md.R. and Imam, M.H. (2018) Heart Disease Detection by Using Machine Learning Algorithms and a Real-Time Cardiovascular Health Monitoring System.</w:t>
      </w:r>
      <w:r w:rsidR="00731CA2" w:rsidRPr="00126DDB">
        <w:rPr>
          <w:rFonts w:cs="Times New Roman"/>
          <w:color w:val="000000"/>
          <w:sz w:val="20"/>
          <w:szCs w:val="20"/>
          <w:shd w:val="clear" w:color="auto" w:fill="FFFFFF"/>
        </w:rPr>
        <w:t xml:space="preserve"> </w:t>
      </w:r>
      <w:hyperlink r:id="rId15" w:history="1">
        <w:r w:rsidR="00731CA2" w:rsidRPr="00126DDB">
          <w:rPr>
            <w:rStyle w:val="Hyperlink"/>
            <w:rFonts w:cs="Times New Roman"/>
          </w:rPr>
          <w:t>https://www.scirp.org/html/14-1560633_88650.htm</w:t>
        </w:r>
      </w:hyperlink>
      <w:r w:rsidR="00731CA2" w:rsidRPr="00126DDB">
        <w:rPr>
          <w:rFonts w:cs="Times New Roman"/>
        </w:rPr>
        <w:t xml:space="preserve"> (Article on detecting heart disease traits with machine learning)</w:t>
      </w:r>
    </w:p>
    <w:p w14:paraId="25FAC4FB" w14:textId="4C278855" w:rsidR="00731CA2" w:rsidRPr="00126DDB" w:rsidRDefault="007B6A3F" w:rsidP="00731CA2">
      <w:pPr>
        <w:rPr>
          <w:rFonts w:cs="Times New Roman"/>
        </w:rPr>
      </w:pPr>
      <w:r>
        <w:rPr>
          <w:rFonts w:cs="Times New Roman"/>
          <w:color w:val="000000" w:themeColor="text1"/>
          <w:shd w:val="clear" w:color="auto" w:fill="FFFFFF"/>
        </w:rPr>
        <w:t xml:space="preserve">[5] </w:t>
      </w:r>
      <w:r w:rsidR="00731CA2" w:rsidRPr="00126DDB">
        <w:rPr>
          <w:rFonts w:cs="Times New Roman"/>
          <w:color w:val="000000" w:themeColor="text1"/>
          <w:shd w:val="clear" w:color="auto" w:fill="FFFFFF"/>
        </w:rPr>
        <w:t>European Society of Cardiology. (2019, May 13). Machine learning overtakes humans in predicting early death or heart attack: Machine algorithm uses 85 variables to calculate risk in individuals</w:t>
      </w:r>
      <w:r w:rsidR="00731CA2" w:rsidRPr="00126DDB">
        <w:rPr>
          <w:rFonts w:cs="Times New Roman"/>
          <w:color w:val="333333"/>
          <w:shd w:val="clear" w:color="auto" w:fill="FFFFFF"/>
        </w:rPr>
        <w:t>.</w:t>
      </w:r>
      <w:r w:rsidR="00731CA2" w:rsidRPr="00126DDB">
        <w:rPr>
          <w:rFonts w:cs="Times New Roman"/>
        </w:rPr>
        <w:t xml:space="preserve"> </w:t>
      </w:r>
      <w:hyperlink r:id="rId16" w:history="1">
        <w:r w:rsidR="00731CA2" w:rsidRPr="00126DDB">
          <w:rPr>
            <w:rStyle w:val="Hyperlink"/>
            <w:rFonts w:cs="Times New Roman"/>
          </w:rPr>
          <w:t>https://www.sciencedaily.com/releases/2019/05/190513081412.htm</w:t>
        </w:r>
      </w:hyperlink>
      <w:r w:rsidR="00731CA2" w:rsidRPr="00126DDB">
        <w:rPr>
          <w:rFonts w:cs="Times New Roman"/>
        </w:rPr>
        <w:t xml:space="preserve"> (Article on the benefits of using machine learning to predict heart disease)</w:t>
      </w:r>
    </w:p>
    <w:p w14:paraId="20638D21" w14:textId="0585D000" w:rsidR="00731CA2" w:rsidRPr="00126DDB" w:rsidRDefault="007B6A3F" w:rsidP="00731CA2">
      <w:pPr>
        <w:rPr>
          <w:rFonts w:cs="Times New Roman"/>
        </w:rPr>
      </w:pPr>
      <w:r>
        <w:rPr>
          <w:rFonts w:cs="Times New Roman"/>
        </w:rPr>
        <w:t xml:space="preserve">[6] </w:t>
      </w:r>
      <w:r w:rsidR="00731CA2" w:rsidRPr="00126DDB">
        <w:rPr>
          <w:rFonts w:cs="Times New Roman"/>
        </w:rPr>
        <w:t xml:space="preserve">S. Mohan, C. Thirumalai and G. Srivastava, "Effective Heart Disease Prediction Using Hybrid Machine Learning Techniques," in IEEE Access, vol. 7, pp. 81542-81554, 2019, doi: 10.1109/ACCESS.2019.2923707. </w:t>
      </w:r>
      <w:hyperlink r:id="rId17" w:history="1">
        <w:r w:rsidR="00731CA2" w:rsidRPr="00126DDB">
          <w:rPr>
            <w:rStyle w:val="Hyperlink"/>
            <w:rFonts w:cs="Times New Roman"/>
          </w:rPr>
          <w:t>https://ieeexplore.ieee.org/document/8740989</w:t>
        </w:r>
      </w:hyperlink>
      <w:r w:rsidR="00731CA2" w:rsidRPr="00126DDB">
        <w:rPr>
          <w:rFonts w:cs="Times New Roman"/>
        </w:rPr>
        <w:t xml:space="preserve"> (Article on using hybrid machine learning techniques on predicting heart disease)</w:t>
      </w:r>
    </w:p>
    <w:p w14:paraId="2629EA74" w14:textId="62891E58" w:rsidR="00731CA2" w:rsidRPr="00126DDB" w:rsidRDefault="007B6A3F" w:rsidP="00731CA2">
      <w:pPr>
        <w:rPr>
          <w:rFonts w:cs="Times New Roman"/>
        </w:rPr>
      </w:pPr>
      <w:r>
        <w:rPr>
          <w:rFonts w:cs="Times New Roman"/>
        </w:rPr>
        <w:t xml:space="preserve">[7] </w:t>
      </w:r>
      <w:r w:rsidR="00731CA2" w:rsidRPr="00126DDB">
        <w:rPr>
          <w:rFonts w:cs="Times New Roman"/>
        </w:rPr>
        <w:t xml:space="preserve">Sharma, H. (2017). Prediction of Heart Disease using Machine Learning Algorithms: A Survey. </w:t>
      </w:r>
      <w:hyperlink r:id="rId18" w:history="1">
        <w:r w:rsidR="00731CA2" w:rsidRPr="00126DDB">
          <w:rPr>
            <w:rStyle w:val="Hyperlink"/>
            <w:rFonts w:cs="Times New Roman"/>
          </w:rPr>
          <w:t>https://www.semanticscholar.org/paper/Prediction-of-Heart-Disease-using-Machine-Learning-Sharma/d0a5d4b8e8da3ee2a6bf8ac5d44196fb0365cf1c?p2df</w:t>
        </w:r>
      </w:hyperlink>
      <w:r w:rsidR="00731CA2" w:rsidRPr="00126DDB">
        <w:rPr>
          <w:rFonts w:cs="Times New Roman"/>
        </w:rPr>
        <w:t xml:space="preserve"> (Article on the survey results of the effectiveness on using machine learning for predicting heart disease)</w:t>
      </w:r>
    </w:p>
    <w:p w14:paraId="31143836" w14:textId="5E4F499C" w:rsidR="00731CA2" w:rsidRPr="00126DDB" w:rsidRDefault="007B6A3F" w:rsidP="00731CA2">
      <w:pPr>
        <w:rPr>
          <w:rFonts w:cs="Times New Roman"/>
        </w:rPr>
      </w:pPr>
      <w:r>
        <w:rPr>
          <w:rFonts w:cs="Times New Roman"/>
        </w:rPr>
        <w:lastRenderedPageBreak/>
        <w:t xml:space="preserve">[8] </w:t>
      </w:r>
      <w:r w:rsidR="00731CA2" w:rsidRPr="00126DDB">
        <w:rPr>
          <w:rFonts w:cs="Times New Roman"/>
        </w:rPr>
        <w:t xml:space="preserve">Amin Ul Haq, Jian Ping Li, Muhammad Hammad Memon, Shah Nazir, Ruinan Sun, "A Hybrid Intelligent System Framework for the Prediction of Heart Disease Using Machine Learning Algorithms", Mobile Information Systems, vol. 2018, Article ID 3860146, 21 pages, 2018. </w:t>
      </w:r>
      <w:hyperlink r:id="rId19" w:history="1">
        <w:r w:rsidR="00731CA2" w:rsidRPr="00126DDB">
          <w:rPr>
            <w:rStyle w:val="Hyperlink"/>
            <w:rFonts w:cs="Times New Roman"/>
          </w:rPr>
          <w:t>https://www.hindawi.com/journals/misy/2018/3860146/</w:t>
        </w:r>
      </w:hyperlink>
      <w:r w:rsidR="00731CA2" w:rsidRPr="00126DDB">
        <w:rPr>
          <w:rFonts w:cs="Times New Roman"/>
        </w:rPr>
        <w:t xml:space="preserve"> (Article on using a hybrid framework for using machine learning techniques to predict heart disease)</w:t>
      </w:r>
    </w:p>
    <w:p w14:paraId="6FBD41D0" w14:textId="61942579" w:rsidR="00731CA2" w:rsidRPr="00126DDB" w:rsidRDefault="007B6A3F" w:rsidP="00731CA2">
      <w:pPr>
        <w:rPr>
          <w:rFonts w:cs="Times New Roman"/>
        </w:rPr>
      </w:pPr>
      <w:r>
        <w:rPr>
          <w:rFonts w:cs="Times New Roman"/>
        </w:rPr>
        <w:t xml:space="preserve">[9] </w:t>
      </w:r>
      <w:r w:rsidR="00731CA2" w:rsidRPr="00126DDB">
        <w:rPr>
          <w:rFonts w:cs="Times New Roman"/>
        </w:rPr>
        <w:t xml:space="preserve">Ronit. Heart Disease UCI Dataset. Kaggle. N.D. </w:t>
      </w:r>
      <w:hyperlink r:id="rId20" w:history="1">
        <w:r w:rsidR="00731CA2" w:rsidRPr="00126DDB">
          <w:rPr>
            <w:rStyle w:val="Hyperlink"/>
            <w:rFonts w:cs="Times New Roman"/>
          </w:rPr>
          <w:t>https://www.kaggle.com/ronitf/heart-disease-uci</w:t>
        </w:r>
      </w:hyperlink>
      <w:r w:rsidR="00731CA2" w:rsidRPr="00126DDB">
        <w:rPr>
          <w:rFonts w:cs="Times New Roman"/>
        </w:rPr>
        <w:t xml:space="preserve"> (Dataset of UCI’s heart disease information)</w:t>
      </w:r>
    </w:p>
    <w:p w14:paraId="4A92AC5E" w14:textId="566B55A6" w:rsidR="00731CA2" w:rsidRPr="00126DDB" w:rsidRDefault="007B6A3F" w:rsidP="00731CA2">
      <w:pPr>
        <w:rPr>
          <w:rFonts w:cs="Times New Roman"/>
        </w:rPr>
      </w:pPr>
      <w:r>
        <w:rPr>
          <w:rFonts w:cs="Times New Roman"/>
        </w:rPr>
        <w:t xml:space="preserve">[10] </w:t>
      </w:r>
      <w:r w:rsidR="00731CA2" w:rsidRPr="00126DDB">
        <w:rPr>
          <w:rFonts w:cs="Times New Roman"/>
        </w:rPr>
        <w:t xml:space="preserve">Apurb Rajdhan , Avi Agarwal , Milan Sai , Dundigalla Ravi, Dr. Poonam Ghuli, 2020, Heart Disease Prediction using Machine Learning, INTERNATIONAL JOURNAL OF ENGINEERING RESEARCH &amp; TECHNOLOGY (IJERT) Volume 09, Issue 04 (April 2020). </w:t>
      </w:r>
      <w:hyperlink r:id="rId21" w:history="1">
        <w:r w:rsidR="00731CA2" w:rsidRPr="00126DDB">
          <w:rPr>
            <w:rStyle w:val="Hyperlink"/>
            <w:rFonts w:cs="Times New Roman"/>
          </w:rPr>
          <w:t>https://www.ijert.org/heart-disease-prediction-using-machine-learning</w:t>
        </w:r>
      </w:hyperlink>
      <w:r w:rsidR="00731CA2" w:rsidRPr="00126DDB">
        <w:rPr>
          <w:rFonts w:cs="Times New Roman"/>
        </w:rPr>
        <w:t xml:space="preserve"> (Article on predicting heart disease with machine learning techniques)</w:t>
      </w:r>
    </w:p>
    <w:p w14:paraId="509C1ED9" w14:textId="01A245DC" w:rsidR="00731CA2" w:rsidRDefault="00731CA2" w:rsidP="00731CA2"/>
    <w:p w14:paraId="495EC46A" w14:textId="77777777" w:rsidR="00CA426E" w:rsidRDefault="00CA426E" w:rsidP="00731CA2"/>
    <w:p w14:paraId="0F75DC03" w14:textId="59E08C50" w:rsidR="006F2E6A" w:rsidRDefault="006F2E6A" w:rsidP="00731CA2">
      <w:pPr>
        <w:rPr>
          <w:rFonts w:eastAsiaTheme="majorEastAsia" w:cs="Times New Roman"/>
          <w:b/>
          <w:bCs/>
          <w:kern w:val="32"/>
          <w:sz w:val="24"/>
          <w:szCs w:val="24"/>
          <w:u w:val="single"/>
        </w:rPr>
      </w:pPr>
      <w:r w:rsidRPr="006F2E6A">
        <w:rPr>
          <w:rFonts w:eastAsiaTheme="majorEastAsia" w:cs="Times New Roman"/>
          <w:b/>
          <w:bCs/>
          <w:kern w:val="32"/>
          <w:sz w:val="24"/>
          <w:szCs w:val="24"/>
          <w:u w:val="single"/>
        </w:rPr>
        <w:t>Appendix</w:t>
      </w:r>
      <w:r>
        <w:rPr>
          <w:rFonts w:eastAsiaTheme="majorEastAsia" w:cs="Times New Roman"/>
          <w:b/>
          <w:bCs/>
          <w:kern w:val="32"/>
          <w:sz w:val="24"/>
          <w:szCs w:val="24"/>
          <w:u w:val="single"/>
        </w:rPr>
        <w:t xml:space="preserve"> </w:t>
      </w:r>
    </w:p>
    <w:p w14:paraId="1673BFCB" w14:textId="77777777" w:rsidR="004D6EE3" w:rsidRPr="00731CA2" w:rsidRDefault="004D6EE3" w:rsidP="00731CA2"/>
    <w:p w14:paraId="5D23E52D" w14:textId="59E16BA5" w:rsidR="003B397B" w:rsidRPr="003B397B" w:rsidRDefault="003B397B" w:rsidP="003B397B">
      <w:pPr>
        <w:rPr>
          <w:rFonts w:cs="Times New Roman"/>
        </w:rPr>
      </w:pPr>
      <w:r w:rsidRPr="003B397B">
        <w:rPr>
          <w:rFonts w:cs="Times New Roman"/>
        </w:rPr>
        <w:t>Co</w:t>
      </w:r>
      <w:r>
        <w:rPr>
          <w:rFonts w:cs="Times New Roman"/>
        </w:rPr>
        <w:t>de Book of Kaggle/UCI Heart Disease Dataset</w:t>
      </w:r>
    </w:p>
    <w:p w14:paraId="451BC67D" w14:textId="77777777" w:rsidR="003B397B" w:rsidRPr="003B397B" w:rsidRDefault="003B397B" w:rsidP="003B397B">
      <w:pPr>
        <w:rPr>
          <w:rFonts w:cs="Times New Roman"/>
        </w:rPr>
      </w:pPr>
    </w:p>
    <w:p w14:paraId="00130DD1" w14:textId="491AA711" w:rsidR="003B397B" w:rsidRPr="003B397B" w:rsidRDefault="003B397B" w:rsidP="003B397B">
      <w:pPr>
        <w:rPr>
          <w:rFonts w:cs="Times New Roman"/>
        </w:rPr>
      </w:pPr>
      <w:r w:rsidRPr="003B397B">
        <w:rPr>
          <w:rFonts w:cs="Times New Roman"/>
        </w:rPr>
        <w:t>This database contains 76 attributes, but all published experiments refer to using a subset of 14 of them. In particular, the Cleveland database is the only one that has been used by ML researchers to</w:t>
      </w:r>
      <w:r>
        <w:rPr>
          <w:rFonts w:cs="Times New Roman"/>
        </w:rPr>
        <w:t xml:space="preserve"> </w:t>
      </w:r>
      <w:r w:rsidRPr="003B397B">
        <w:rPr>
          <w:rFonts w:cs="Times New Roman"/>
        </w:rPr>
        <w:t>this date. The "goal" field refers to the presence of heart disease in the patient. It is integer valued from 0 (no presence) to 4.</w:t>
      </w:r>
    </w:p>
    <w:p w14:paraId="53D26943" w14:textId="1E88186F" w:rsidR="003B397B" w:rsidRPr="003B397B" w:rsidRDefault="003B397B" w:rsidP="003B397B">
      <w:pPr>
        <w:rPr>
          <w:rFonts w:cs="Times New Roman"/>
        </w:rPr>
      </w:pPr>
      <w:r w:rsidRPr="003B397B">
        <w:rPr>
          <w:rFonts w:cs="Times New Roman"/>
        </w:rPr>
        <w:t>Attribute Information:</w:t>
      </w:r>
    </w:p>
    <w:p w14:paraId="4A1D06C8" w14:textId="77777777" w:rsidR="003B397B" w:rsidRPr="003B397B" w:rsidRDefault="003B397B" w:rsidP="003B397B">
      <w:pPr>
        <w:rPr>
          <w:rFonts w:cs="Times New Roman"/>
        </w:rPr>
      </w:pPr>
      <w:r w:rsidRPr="003B397B">
        <w:rPr>
          <w:rFonts w:cs="Times New Roman"/>
        </w:rPr>
        <w:t>age</w:t>
      </w:r>
    </w:p>
    <w:p w14:paraId="5699FF85" w14:textId="77777777" w:rsidR="003B397B" w:rsidRPr="003B397B" w:rsidRDefault="003B397B" w:rsidP="003B397B">
      <w:pPr>
        <w:rPr>
          <w:rFonts w:cs="Times New Roman"/>
        </w:rPr>
      </w:pPr>
      <w:r w:rsidRPr="003B397B">
        <w:rPr>
          <w:rFonts w:cs="Times New Roman"/>
        </w:rPr>
        <w:t>sex</w:t>
      </w:r>
    </w:p>
    <w:p w14:paraId="6CEC7B7D" w14:textId="77777777" w:rsidR="003B397B" w:rsidRPr="003B397B" w:rsidRDefault="003B397B" w:rsidP="003B397B">
      <w:pPr>
        <w:rPr>
          <w:rFonts w:cs="Times New Roman"/>
        </w:rPr>
      </w:pPr>
      <w:r w:rsidRPr="003B397B">
        <w:rPr>
          <w:rFonts w:cs="Times New Roman"/>
        </w:rPr>
        <w:t>chest pain type (4 values)</w:t>
      </w:r>
    </w:p>
    <w:p w14:paraId="474A5303" w14:textId="77777777" w:rsidR="003B397B" w:rsidRPr="003B397B" w:rsidRDefault="003B397B" w:rsidP="003B397B">
      <w:pPr>
        <w:rPr>
          <w:rFonts w:cs="Times New Roman"/>
        </w:rPr>
      </w:pPr>
      <w:r w:rsidRPr="003B397B">
        <w:rPr>
          <w:rFonts w:cs="Times New Roman"/>
        </w:rPr>
        <w:t>resting blood pressure</w:t>
      </w:r>
    </w:p>
    <w:p w14:paraId="095F6373" w14:textId="77777777" w:rsidR="003B397B" w:rsidRPr="003B397B" w:rsidRDefault="003B397B" w:rsidP="003B397B">
      <w:pPr>
        <w:rPr>
          <w:rFonts w:cs="Times New Roman"/>
        </w:rPr>
      </w:pPr>
      <w:r w:rsidRPr="003B397B">
        <w:rPr>
          <w:rFonts w:cs="Times New Roman"/>
        </w:rPr>
        <w:t>serum cholestoral in mg/dl</w:t>
      </w:r>
    </w:p>
    <w:p w14:paraId="2B76DF96" w14:textId="77777777" w:rsidR="003B397B" w:rsidRPr="003B397B" w:rsidRDefault="003B397B" w:rsidP="003B397B">
      <w:pPr>
        <w:rPr>
          <w:rFonts w:cs="Times New Roman"/>
        </w:rPr>
      </w:pPr>
      <w:r w:rsidRPr="003B397B">
        <w:rPr>
          <w:rFonts w:cs="Times New Roman"/>
        </w:rPr>
        <w:t>fasting blood sugar &gt; 120 mg/dl</w:t>
      </w:r>
    </w:p>
    <w:p w14:paraId="0A6C48CC" w14:textId="77777777" w:rsidR="003B397B" w:rsidRPr="003B397B" w:rsidRDefault="003B397B" w:rsidP="003B397B">
      <w:pPr>
        <w:rPr>
          <w:rFonts w:cs="Times New Roman"/>
        </w:rPr>
      </w:pPr>
      <w:r w:rsidRPr="003B397B">
        <w:rPr>
          <w:rFonts w:cs="Times New Roman"/>
        </w:rPr>
        <w:t>resting electrocardiographic results (values 0,1,2)</w:t>
      </w:r>
    </w:p>
    <w:p w14:paraId="773182A3" w14:textId="77777777" w:rsidR="003B397B" w:rsidRPr="003B397B" w:rsidRDefault="003B397B" w:rsidP="003B397B">
      <w:pPr>
        <w:rPr>
          <w:rFonts w:cs="Times New Roman"/>
        </w:rPr>
      </w:pPr>
      <w:r w:rsidRPr="003B397B">
        <w:rPr>
          <w:rFonts w:cs="Times New Roman"/>
        </w:rPr>
        <w:t>maximum heart rate achieved</w:t>
      </w:r>
    </w:p>
    <w:p w14:paraId="416DA0D3" w14:textId="77777777" w:rsidR="003B397B" w:rsidRPr="003B397B" w:rsidRDefault="003B397B" w:rsidP="003B397B">
      <w:pPr>
        <w:rPr>
          <w:rFonts w:cs="Times New Roman"/>
        </w:rPr>
      </w:pPr>
      <w:r w:rsidRPr="003B397B">
        <w:rPr>
          <w:rFonts w:cs="Times New Roman"/>
        </w:rPr>
        <w:t>exercise induced angina</w:t>
      </w:r>
    </w:p>
    <w:p w14:paraId="25BF9100" w14:textId="77777777" w:rsidR="003B397B" w:rsidRPr="003B397B" w:rsidRDefault="003B397B" w:rsidP="003B397B">
      <w:pPr>
        <w:rPr>
          <w:rFonts w:cs="Times New Roman"/>
        </w:rPr>
      </w:pPr>
      <w:r w:rsidRPr="003B397B">
        <w:rPr>
          <w:rFonts w:cs="Times New Roman"/>
        </w:rPr>
        <w:t>oldpeak = ST depression induced by exercise relative to rest</w:t>
      </w:r>
    </w:p>
    <w:p w14:paraId="412A7861" w14:textId="77777777" w:rsidR="003B397B" w:rsidRPr="003B397B" w:rsidRDefault="003B397B" w:rsidP="003B397B">
      <w:pPr>
        <w:rPr>
          <w:rFonts w:cs="Times New Roman"/>
        </w:rPr>
      </w:pPr>
      <w:r w:rsidRPr="003B397B">
        <w:rPr>
          <w:rFonts w:cs="Times New Roman"/>
        </w:rPr>
        <w:t>the slope of the peak exercise ST segment</w:t>
      </w:r>
    </w:p>
    <w:p w14:paraId="1558F0BD" w14:textId="77777777" w:rsidR="003B397B" w:rsidRPr="003B397B" w:rsidRDefault="003B397B" w:rsidP="003B397B">
      <w:pPr>
        <w:rPr>
          <w:rFonts w:cs="Times New Roman"/>
        </w:rPr>
      </w:pPr>
      <w:r w:rsidRPr="003B397B">
        <w:rPr>
          <w:rFonts w:cs="Times New Roman"/>
        </w:rPr>
        <w:t>number of major vessels (0-3) colored by flourosopy</w:t>
      </w:r>
    </w:p>
    <w:p w14:paraId="101851CA" w14:textId="77777777" w:rsidR="003B397B" w:rsidRPr="003B397B" w:rsidRDefault="003B397B" w:rsidP="003B397B">
      <w:pPr>
        <w:rPr>
          <w:rFonts w:cs="Times New Roman"/>
        </w:rPr>
      </w:pPr>
      <w:r w:rsidRPr="003B397B">
        <w:rPr>
          <w:rFonts w:cs="Times New Roman"/>
        </w:rPr>
        <w:lastRenderedPageBreak/>
        <w:t>thal: 3 = normal; 6 = fixed defect; 7 = reversable defect</w:t>
      </w:r>
    </w:p>
    <w:p w14:paraId="10065EAB" w14:textId="77777777" w:rsidR="003B397B" w:rsidRPr="003B397B" w:rsidRDefault="003B397B" w:rsidP="003B397B">
      <w:pPr>
        <w:rPr>
          <w:rFonts w:cs="Times New Roman"/>
        </w:rPr>
      </w:pPr>
      <w:r w:rsidRPr="003B397B">
        <w:rPr>
          <w:rFonts w:cs="Times New Roman"/>
        </w:rPr>
        <w:t>The names and social security numbers of the patients were recently removed from the database, replaced with dummy values. One file has been "processed", that one containing the Cleveland database. All four unprocessed files also exist in this directory.</w:t>
      </w:r>
    </w:p>
    <w:p w14:paraId="2D97056F" w14:textId="77777777" w:rsidR="003B397B" w:rsidRPr="003B397B" w:rsidRDefault="003B397B" w:rsidP="003B397B">
      <w:pPr>
        <w:rPr>
          <w:rFonts w:cs="Times New Roman"/>
        </w:rPr>
      </w:pPr>
    </w:p>
    <w:p w14:paraId="5744BAA8" w14:textId="661E2B52" w:rsidR="003B397B" w:rsidRPr="003B397B" w:rsidRDefault="003B397B" w:rsidP="003B397B">
      <w:pPr>
        <w:rPr>
          <w:rFonts w:cs="Times New Roman"/>
        </w:rPr>
      </w:pPr>
      <w:r w:rsidRPr="003B397B">
        <w:rPr>
          <w:rFonts w:cs="Times New Roman"/>
        </w:rPr>
        <w:t>Acknowledgements</w:t>
      </w:r>
    </w:p>
    <w:p w14:paraId="280493D6" w14:textId="2E70D031" w:rsidR="003B397B" w:rsidRPr="003B397B" w:rsidRDefault="003B397B" w:rsidP="003B397B">
      <w:pPr>
        <w:rPr>
          <w:rFonts w:cs="Times New Roman"/>
        </w:rPr>
      </w:pPr>
      <w:r w:rsidRPr="003B397B">
        <w:rPr>
          <w:rFonts w:cs="Times New Roman"/>
        </w:rPr>
        <w:t>Creators:</w:t>
      </w:r>
    </w:p>
    <w:p w14:paraId="52A84732" w14:textId="77777777" w:rsidR="003B397B" w:rsidRPr="003B397B" w:rsidRDefault="003B397B" w:rsidP="003B397B">
      <w:pPr>
        <w:rPr>
          <w:rFonts w:cs="Times New Roman"/>
        </w:rPr>
      </w:pPr>
      <w:r w:rsidRPr="003B397B">
        <w:rPr>
          <w:rFonts w:cs="Times New Roman"/>
        </w:rPr>
        <w:t>Hungarian Institute of Cardiology. Budapest: Andras Janosi, M.D.</w:t>
      </w:r>
    </w:p>
    <w:p w14:paraId="1CC01A77" w14:textId="77777777" w:rsidR="003B397B" w:rsidRPr="003B397B" w:rsidRDefault="003B397B" w:rsidP="003B397B">
      <w:pPr>
        <w:rPr>
          <w:rFonts w:cs="Times New Roman"/>
        </w:rPr>
      </w:pPr>
      <w:r w:rsidRPr="003B397B">
        <w:rPr>
          <w:rFonts w:cs="Times New Roman"/>
        </w:rPr>
        <w:t>University Hospital, Zurich, Switzerland: William Steinbrunn, M.D.</w:t>
      </w:r>
    </w:p>
    <w:p w14:paraId="10C3FDC8" w14:textId="77777777" w:rsidR="003B397B" w:rsidRPr="003B397B" w:rsidRDefault="003B397B" w:rsidP="003B397B">
      <w:pPr>
        <w:rPr>
          <w:rFonts w:cs="Times New Roman"/>
        </w:rPr>
      </w:pPr>
      <w:r w:rsidRPr="003B397B">
        <w:rPr>
          <w:rFonts w:cs="Times New Roman"/>
        </w:rPr>
        <w:t>University Hospital, Basel, Switzerland: Matthias Pfisterer, M.D.</w:t>
      </w:r>
    </w:p>
    <w:p w14:paraId="49EB9E20" w14:textId="77777777" w:rsidR="003B397B" w:rsidRPr="003B397B" w:rsidRDefault="003B397B" w:rsidP="003B397B">
      <w:pPr>
        <w:rPr>
          <w:rFonts w:cs="Times New Roman"/>
        </w:rPr>
      </w:pPr>
      <w:r w:rsidRPr="003B397B">
        <w:rPr>
          <w:rFonts w:cs="Times New Roman"/>
        </w:rPr>
        <w:t>V.A. Medical Center, Long Beach and Cleveland Clinic Foundation: Robert Detrano, M.D., Ph.D.</w:t>
      </w:r>
    </w:p>
    <w:p w14:paraId="6F1DFB80" w14:textId="77777777" w:rsidR="003B397B" w:rsidRPr="003B397B" w:rsidRDefault="003B397B" w:rsidP="003B397B">
      <w:pPr>
        <w:rPr>
          <w:rFonts w:cs="Times New Roman"/>
        </w:rPr>
      </w:pPr>
      <w:r w:rsidRPr="003B397B">
        <w:rPr>
          <w:rFonts w:cs="Times New Roman"/>
        </w:rPr>
        <w:t>Donor:</w:t>
      </w:r>
    </w:p>
    <w:p w14:paraId="63154DAB" w14:textId="37EB79E6" w:rsidR="003B397B" w:rsidRPr="003B397B" w:rsidRDefault="003B397B" w:rsidP="003B397B">
      <w:pPr>
        <w:rPr>
          <w:rFonts w:cs="Times New Roman"/>
        </w:rPr>
      </w:pPr>
      <w:r w:rsidRPr="003B397B">
        <w:rPr>
          <w:rFonts w:cs="Times New Roman"/>
        </w:rPr>
        <w:t>David W. Aha (aha '@' ics.uci.edu) (714) 856-8779</w:t>
      </w:r>
    </w:p>
    <w:p w14:paraId="435191AE" w14:textId="77777777" w:rsidR="003B397B" w:rsidRPr="003B397B" w:rsidRDefault="003B397B" w:rsidP="003B397B">
      <w:pPr>
        <w:rPr>
          <w:rFonts w:cs="Times New Roman"/>
        </w:rPr>
      </w:pPr>
      <w:r w:rsidRPr="003B397B">
        <w:rPr>
          <w:rFonts w:cs="Times New Roman"/>
        </w:rPr>
        <w:t>Inspiration</w:t>
      </w:r>
    </w:p>
    <w:p w14:paraId="112BB587" w14:textId="38EFB4C1" w:rsidR="00B8595B" w:rsidRDefault="003B397B" w:rsidP="003B397B">
      <w:pPr>
        <w:rPr>
          <w:rFonts w:cs="Times New Roman"/>
        </w:rPr>
      </w:pPr>
      <w:r w:rsidRPr="003B397B">
        <w:rPr>
          <w:rFonts w:cs="Times New Roman"/>
        </w:rPr>
        <w:t>Experiments with the Cleveland database have concentrated on simply attempting to distinguish presence (values 1,2,3,4) from absence (value 0).</w:t>
      </w:r>
    </w:p>
    <w:p w14:paraId="24FB54FC" w14:textId="3482EC46" w:rsidR="00757C4C" w:rsidRDefault="00757C4C" w:rsidP="00757C4C">
      <w:pPr>
        <w:jc w:val="center"/>
        <w:rPr>
          <w:rFonts w:cs="Times New Roman"/>
        </w:rPr>
      </w:pPr>
    </w:p>
    <w:p w14:paraId="1DAF0C87" w14:textId="53A1F8E4" w:rsidR="009C756A" w:rsidRDefault="009C756A" w:rsidP="009C756A">
      <w:pPr>
        <w:rPr>
          <w:rFonts w:cs="Times New Roman"/>
        </w:rPr>
      </w:pPr>
    </w:p>
    <w:p w14:paraId="07D614BA" w14:textId="77777777" w:rsidR="00CA426E" w:rsidRDefault="00CA426E" w:rsidP="009C756A">
      <w:pPr>
        <w:rPr>
          <w:rFonts w:cs="Times New Roman"/>
        </w:rPr>
      </w:pPr>
    </w:p>
    <w:p w14:paraId="6B8E16AC" w14:textId="77777777" w:rsidR="009C756A" w:rsidRDefault="009C756A" w:rsidP="009C756A">
      <w:pPr>
        <w:rPr>
          <w:rFonts w:eastAsiaTheme="majorEastAsia" w:cs="Times New Roman"/>
          <w:b/>
          <w:bCs/>
          <w:kern w:val="32"/>
          <w:sz w:val="24"/>
          <w:szCs w:val="24"/>
          <w:u w:val="single"/>
        </w:rPr>
      </w:pPr>
      <w:r>
        <w:rPr>
          <w:rFonts w:eastAsiaTheme="majorEastAsia" w:cs="Times New Roman"/>
          <w:b/>
          <w:bCs/>
          <w:kern w:val="32"/>
          <w:sz w:val="24"/>
          <w:szCs w:val="24"/>
          <w:u w:val="single"/>
        </w:rPr>
        <w:t>10 Questions</w:t>
      </w:r>
    </w:p>
    <w:p w14:paraId="4EBC5103" w14:textId="7A775C3D" w:rsidR="009C756A" w:rsidRDefault="009C756A" w:rsidP="009C756A">
      <w:pPr>
        <w:rPr>
          <w:rFonts w:eastAsiaTheme="majorEastAsia" w:cs="Times New Roman"/>
          <w:b/>
          <w:bCs/>
          <w:kern w:val="32"/>
          <w:sz w:val="24"/>
          <w:szCs w:val="24"/>
          <w:u w:val="single"/>
        </w:rPr>
      </w:pPr>
      <w:r>
        <w:rPr>
          <w:rFonts w:eastAsiaTheme="majorEastAsia" w:cs="Times New Roman"/>
          <w:b/>
          <w:bCs/>
          <w:kern w:val="32"/>
          <w:sz w:val="24"/>
          <w:szCs w:val="24"/>
          <w:u w:val="single"/>
        </w:rPr>
        <w:t xml:space="preserve"> </w:t>
      </w:r>
    </w:p>
    <w:p w14:paraId="5A3E64E3" w14:textId="7E6BBA75" w:rsidR="009C756A" w:rsidRDefault="00BD124F" w:rsidP="009C756A">
      <w:pPr>
        <w:pStyle w:val="ListParagraph"/>
        <w:numPr>
          <w:ilvl w:val="0"/>
          <w:numId w:val="15"/>
        </w:numPr>
        <w:rPr>
          <w:rFonts w:cs="Times New Roman"/>
        </w:rPr>
      </w:pPr>
      <w:r>
        <w:rPr>
          <w:rFonts w:cs="Times New Roman"/>
        </w:rPr>
        <w:t>Why are men more likely to have heart disease compared to women?</w:t>
      </w:r>
    </w:p>
    <w:p w14:paraId="24E2A136" w14:textId="4C8CA263" w:rsidR="00BD124F" w:rsidRDefault="00BD124F" w:rsidP="009C756A">
      <w:pPr>
        <w:pStyle w:val="ListParagraph"/>
        <w:numPr>
          <w:ilvl w:val="0"/>
          <w:numId w:val="15"/>
        </w:numPr>
        <w:rPr>
          <w:rFonts w:cs="Times New Roman"/>
        </w:rPr>
      </w:pPr>
      <w:r>
        <w:rPr>
          <w:rFonts w:cs="Times New Roman"/>
        </w:rPr>
        <w:t xml:space="preserve">What are the common traits for women developing heat disease? </w:t>
      </w:r>
    </w:p>
    <w:p w14:paraId="05DD092D" w14:textId="2FBDF166" w:rsidR="00BD124F" w:rsidRDefault="00BD124F" w:rsidP="009C756A">
      <w:pPr>
        <w:pStyle w:val="ListParagraph"/>
        <w:numPr>
          <w:ilvl w:val="0"/>
          <w:numId w:val="15"/>
        </w:numPr>
        <w:rPr>
          <w:rFonts w:cs="Times New Roman"/>
        </w:rPr>
      </w:pPr>
      <w:r>
        <w:rPr>
          <w:rFonts w:cs="Times New Roman"/>
        </w:rPr>
        <w:t>Could a person’s lifestyle lead to developing heart disease?</w:t>
      </w:r>
    </w:p>
    <w:p w14:paraId="7CA5528E" w14:textId="3D594FEE" w:rsidR="00BD124F" w:rsidRDefault="00BD124F" w:rsidP="009C756A">
      <w:pPr>
        <w:pStyle w:val="ListParagraph"/>
        <w:numPr>
          <w:ilvl w:val="0"/>
          <w:numId w:val="15"/>
        </w:numPr>
        <w:rPr>
          <w:rFonts w:cs="Times New Roman"/>
        </w:rPr>
      </w:pPr>
      <w:r>
        <w:rPr>
          <w:rFonts w:cs="Times New Roman"/>
        </w:rPr>
        <w:t>Could heart disease be a result of unhealthy eating habits?</w:t>
      </w:r>
    </w:p>
    <w:p w14:paraId="265C3EF2" w14:textId="01CD6832" w:rsidR="00BD124F" w:rsidRDefault="00BD124F" w:rsidP="009C756A">
      <w:pPr>
        <w:pStyle w:val="ListParagraph"/>
        <w:numPr>
          <w:ilvl w:val="0"/>
          <w:numId w:val="15"/>
        </w:numPr>
        <w:rPr>
          <w:rFonts w:cs="Times New Roman"/>
        </w:rPr>
      </w:pPr>
      <w:r>
        <w:rPr>
          <w:rFonts w:cs="Times New Roman"/>
        </w:rPr>
        <w:t>Does having a high blood sugar levels lead to heart disease?</w:t>
      </w:r>
    </w:p>
    <w:p w14:paraId="4022FF09" w14:textId="3B2EB1B8" w:rsidR="00BD124F" w:rsidRDefault="00BD124F" w:rsidP="009C756A">
      <w:pPr>
        <w:pStyle w:val="ListParagraph"/>
        <w:numPr>
          <w:ilvl w:val="0"/>
          <w:numId w:val="15"/>
        </w:numPr>
        <w:rPr>
          <w:rFonts w:cs="Times New Roman"/>
        </w:rPr>
      </w:pPr>
      <w:r>
        <w:rPr>
          <w:rFonts w:cs="Times New Roman"/>
        </w:rPr>
        <w:t>Does having a higher heart rate be a result of heart disease?</w:t>
      </w:r>
    </w:p>
    <w:p w14:paraId="0964B604" w14:textId="0F9ACC05" w:rsidR="00BD124F" w:rsidRDefault="00D602DC" w:rsidP="009C756A">
      <w:pPr>
        <w:pStyle w:val="ListParagraph"/>
        <w:numPr>
          <w:ilvl w:val="0"/>
          <w:numId w:val="15"/>
        </w:numPr>
        <w:rPr>
          <w:rFonts w:cs="Times New Roman"/>
        </w:rPr>
      </w:pPr>
      <w:r>
        <w:rPr>
          <w:rFonts w:cs="Times New Roman"/>
        </w:rPr>
        <w:t>What causes men with heart disease to have higher heart rates?</w:t>
      </w:r>
    </w:p>
    <w:p w14:paraId="40919D27" w14:textId="37FD3EEC" w:rsidR="00D602DC" w:rsidRDefault="00ED48EC" w:rsidP="009C756A">
      <w:pPr>
        <w:pStyle w:val="ListParagraph"/>
        <w:numPr>
          <w:ilvl w:val="0"/>
          <w:numId w:val="15"/>
        </w:numPr>
        <w:rPr>
          <w:rFonts w:cs="Times New Roman"/>
        </w:rPr>
      </w:pPr>
      <w:r>
        <w:rPr>
          <w:rFonts w:cs="Times New Roman"/>
        </w:rPr>
        <w:t>Does having chest pains be a sign of heart disease?</w:t>
      </w:r>
    </w:p>
    <w:p w14:paraId="0963C093" w14:textId="5D74CE95" w:rsidR="00ED48EC" w:rsidRDefault="00ED48EC" w:rsidP="009C756A">
      <w:pPr>
        <w:pStyle w:val="ListParagraph"/>
        <w:numPr>
          <w:ilvl w:val="0"/>
          <w:numId w:val="15"/>
        </w:numPr>
        <w:rPr>
          <w:rFonts w:cs="Times New Roman"/>
        </w:rPr>
      </w:pPr>
      <w:r>
        <w:rPr>
          <w:rFonts w:cs="Times New Roman"/>
        </w:rPr>
        <w:t>Does having high cholesterol levels be a sign of heart disease?</w:t>
      </w:r>
    </w:p>
    <w:p w14:paraId="65260816" w14:textId="10A6DBFA" w:rsidR="00ED48EC" w:rsidRPr="009C756A" w:rsidRDefault="00D22784" w:rsidP="009C756A">
      <w:pPr>
        <w:pStyle w:val="ListParagraph"/>
        <w:numPr>
          <w:ilvl w:val="0"/>
          <w:numId w:val="15"/>
        </w:numPr>
        <w:rPr>
          <w:rFonts w:cs="Times New Roman"/>
        </w:rPr>
      </w:pPr>
      <w:r>
        <w:rPr>
          <w:rFonts w:cs="Times New Roman"/>
        </w:rPr>
        <w:t>What can people do to prevent developing heart disease?</w:t>
      </w:r>
    </w:p>
    <w:sectPr w:rsidR="00ED48EC" w:rsidRPr="009C756A">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F787A6" w14:textId="77777777" w:rsidR="0046355B" w:rsidRDefault="0046355B" w:rsidP="0046355B">
      <w:pPr>
        <w:spacing w:after="0" w:line="240" w:lineRule="auto"/>
      </w:pPr>
      <w:r>
        <w:separator/>
      </w:r>
    </w:p>
  </w:endnote>
  <w:endnote w:type="continuationSeparator" w:id="0">
    <w:p w14:paraId="1C311735" w14:textId="77777777" w:rsidR="0046355B" w:rsidRDefault="0046355B" w:rsidP="00463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8C76CD" w14:textId="77777777" w:rsidR="0046355B" w:rsidRDefault="0046355B" w:rsidP="0046355B">
      <w:pPr>
        <w:spacing w:after="0" w:line="240" w:lineRule="auto"/>
      </w:pPr>
      <w:r>
        <w:separator/>
      </w:r>
    </w:p>
  </w:footnote>
  <w:footnote w:type="continuationSeparator" w:id="0">
    <w:p w14:paraId="639A4489" w14:textId="77777777" w:rsidR="0046355B" w:rsidRDefault="0046355B" w:rsidP="004635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7270F" w14:textId="7C2F2279" w:rsidR="0046355B" w:rsidRDefault="0046355B">
    <w:pPr>
      <w:pStyle w:val="Header"/>
      <w:jc w:val="right"/>
    </w:pPr>
    <w:r>
      <w:t xml:space="preserve">Page </w:t>
    </w:r>
    <w:sdt>
      <w:sdtPr>
        <w:id w:val="16011439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0AC6E5" w14:textId="77777777" w:rsidR="0046355B" w:rsidRDefault="004635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C557DE4"/>
    <w:multiLevelType w:val="hybridMultilevel"/>
    <w:tmpl w:val="C4F21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1"/>
  </w:num>
  <w:num w:numId="2">
    <w:abstractNumId w:val="10"/>
  </w:num>
  <w:num w:numId="3">
    <w:abstractNumId w:val="14"/>
  </w:num>
  <w:num w:numId="4">
    <w:abstractNumId w:val="1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98"/>
    <w:rsid w:val="000005E5"/>
    <w:rsid w:val="000062CB"/>
    <w:rsid w:val="00112C70"/>
    <w:rsid w:val="00126DDB"/>
    <w:rsid w:val="001A2889"/>
    <w:rsid w:val="001F7A3E"/>
    <w:rsid w:val="002478C6"/>
    <w:rsid w:val="002969E2"/>
    <w:rsid w:val="002C6FF8"/>
    <w:rsid w:val="00321948"/>
    <w:rsid w:val="0037699B"/>
    <w:rsid w:val="003B397B"/>
    <w:rsid w:val="00403034"/>
    <w:rsid w:val="00442B3C"/>
    <w:rsid w:val="0046355B"/>
    <w:rsid w:val="004B70EF"/>
    <w:rsid w:val="004D6EE3"/>
    <w:rsid w:val="004E69E1"/>
    <w:rsid w:val="005C0550"/>
    <w:rsid w:val="005F6AAE"/>
    <w:rsid w:val="0061020F"/>
    <w:rsid w:val="0061634C"/>
    <w:rsid w:val="00643198"/>
    <w:rsid w:val="006A5982"/>
    <w:rsid w:val="006C6756"/>
    <w:rsid w:val="006F2E6A"/>
    <w:rsid w:val="00716E2F"/>
    <w:rsid w:val="00731CA2"/>
    <w:rsid w:val="00751B57"/>
    <w:rsid w:val="00757C4C"/>
    <w:rsid w:val="00795BE2"/>
    <w:rsid w:val="007A1268"/>
    <w:rsid w:val="007B6A3F"/>
    <w:rsid w:val="008B2E6D"/>
    <w:rsid w:val="008E0030"/>
    <w:rsid w:val="008F6DC5"/>
    <w:rsid w:val="00976EEF"/>
    <w:rsid w:val="009C0621"/>
    <w:rsid w:val="009C756A"/>
    <w:rsid w:val="00A87FF3"/>
    <w:rsid w:val="00AA7C08"/>
    <w:rsid w:val="00AF15EF"/>
    <w:rsid w:val="00B36324"/>
    <w:rsid w:val="00B52FB6"/>
    <w:rsid w:val="00B57F12"/>
    <w:rsid w:val="00B8595B"/>
    <w:rsid w:val="00BD124F"/>
    <w:rsid w:val="00C31B55"/>
    <w:rsid w:val="00C405D2"/>
    <w:rsid w:val="00C44AFD"/>
    <w:rsid w:val="00C60132"/>
    <w:rsid w:val="00CA426E"/>
    <w:rsid w:val="00D10E58"/>
    <w:rsid w:val="00D22784"/>
    <w:rsid w:val="00D35812"/>
    <w:rsid w:val="00D602DC"/>
    <w:rsid w:val="00D81751"/>
    <w:rsid w:val="00D83797"/>
    <w:rsid w:val="00D87780"/>
    <w:rsid w:val="00DF7278"/>
    <w:rsid w:val="00E04073"/>
    <w:rsid w:val="00E06DCB"/>
    <w:rsid w:val="00E53F98"/>
    <w:rsid w:val="00E77D79"/>
    <w:rsid w:val="00E8353C"/>
    <w:rsid w:val="00E94641"/>
    <w:rsid w:val="00EC048A"/>
    <w:rsid w:val="00ED48EC"/>
    <w:rsid w:val="00EF7EF9"/>
    <w:rsid w:val="00F44F12"/>
    <w:rsid w:val="00F726F7"/>
    <w:rsid w:val="00FB7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845A7"/>
  <w15:chartTrackingRefBased/>
  <w15:docId w15:val="{5B4E68DD-0E52-4BCA-AD68-B612B8740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F98"/>
    <w:pPr>
      <w:spacing w:after="160" w:line="259" w:lineRule="auto"/>
    </w:pPr>
    <w:rPr>
      <w:rFonts w:ascii="Times New Roman" w:eastAsiaTheme="minorHAnsi" w:hAnsi="Times New Roman" w:cstheme="minorBidi"/>
      <w:sz w:val="22"/>
      <w:szCs w:val="22"/>
    </w:rPr>
  </w:style>
  <w:style w:type="paragraph" w:styleId="Heading1">
    <w:name w:val="heading 1"/>
    <w:basedOn w:val="Normal"/>
    <w:next w:val="Normal"/>
    <w:link w:val="Heading1Char"/>
    <w:uiPriority w:val="9"/>
    <w:qFormat/>
    <w:rsid w:val="00442B3C"/>
    <w:pPr>
      <w:keepNext/>
      <w:spacing w:before="240" w:after="60" w:line="480" w:lineRule="auto"/>
      <w:outlineLvl w:val="0"/>
    </w:pPr>
    <w:rPr>
      <w:rFonts w:asciiTheme="majorHAnsi" w:eastAsiaTheme="majorEastAsia" w:hAnsiTheme="majorHAnsi" w:cs="Times New Roman"/>
      <w:b/>
      <w:bCs/>
      <w:kern w:val="32"/>
      <w:sz w:val="32"/>
      <w:szCs w:val="32"/>
    </w:rPr>
  </w:style>
  <w:style w:type="paragraph" w:styleId="Heading2">
    <w:name w:val="heading 2"/>
    <w:basedOn w:val="Normal"/>
    <w:next w:val="Normal"/>
    <w:link w:val="Heading2Char"/>
    <w:uiPriority w:val="9"/>
    <w:semiHidden/>
    <w:unhideWhenUsed/>
    <w:qFormat/>
    <w:rsid w:val="00442B3C"/>
    <w:pPr>
      <w:keepNext/>
      <w:spacing w:before="240" w:after="60" w:line="480" w:lineRule="auto"/>
      <w:outlineLvl w:val="1"/>
    </w:pPr>
    <w:rPr>
      <w:rFonts w:asciiTheme="majorHAnsi" w:eastAsiaTheme="majorEastAsia" w:hAnsiTheme="majorHAnsi" w:cs="Times New Roman"/>
      <w:b/>
      <w:bCs/>
      <w:i/>
      <w:iCs/>
      <w:sz w:val="28"/>
      <w:szCs w:val="28"/>
    </w:rPr>
  </w:style>
  <w:style w:type="paragraph" w:styleId="Heading3">
    <w:name w:val="heading 3"/>
    <w:basedOn w:val="Normal"/>
    <w:next w:val="Normal"/>
    <w:link w:val="Heading3Char"/>
    <w:uiPriority w:val="9"/>
    <w:semiHidden/>
    <w:unhideWhenUsed/>
    <w:qFormat/>
    <w:rsid w:val="00442B3C"/>
    <w:pPr>
      <w:keepNext/>
      <w:spacing w:before="240" w:after="60" w:line="480" w:lineRule="auto"/>
      <w:outlineLvl w:val="2"/>
    </w:pPr>
    <w:rPr>
      <w:rFonts w:asciiTheme="majorHAnsi" w:eastAsiaTheme="majorEastAsia" w:hAnsiTheme="majorHAnsi" w:cs="Times New Roman"/>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line="480" w:lineRule="auto"/>
      <w:outlineLvl w:val="3"/>
    </w:pPr>
    <w:rPr>
      <w:rFonts w:asciiTheme="minorHAnsi" w:eastAsiaTheme="minorEastAsia" w:hAnsiTheme="minorHAnsi" w:cs="Times New Roman"/>
      <w:b/>
      <w:bCs/>
      <w:sz w:val="28"/>
      <w:szCs w:val="28"/>
    </w:rPr>
  </w:style>
  <w:style w:type="paragraph" w:styleId="Heading5">
    <w:name w:val="heading 5"/>
    <w:basedOn w:val="Normal"/>
    <w:next w:val="Normal"/>
    <w:link w:val="Heading5Char"/>
    <w:uiPriority w:val="9"/>
    <w:semiHidden/>
    <w:unhideWhenUsed/>
    <w:qFormat/>
    <w:rsid w:val="00442B3C"/>
    <w:pPr>
      <w:spacing w:before="240" w:after="60" w:line="480" w:lineRule="auto"/>
      <w:outlineLvl w:val="4"/>
    </w:pPr>
    <w:rPr>
      <w:rFonts w:asciiTheme="minorHAnsi" w:eastAsiaTheme="minorEastAsia" w:hAnsiTheme="minorHAnsi" w:cs="Times New Roman"/>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line="480" w:lineRule="auto"/>
      <w:outlineLvl w:val="5"/>
    </w:pPr>
    <w:rPr>
      <w:rFonts w:asciiTheme="minorHAnsi" w:eastAsiaTheme="minorEastAsia" w:hAnsiTheme="minorHAnsi" w:cs="Times New Roman"/>
      <w:b/>
      <w:bCs/>
    </w:rPr>
  </w:style>
  <w:style w:type="paragraph" w:styleId="Heading7">
    <w:name w:val="heading 7"/>
    <w:basedOn w:val="Normal"/>
    <w:next w:val="Normal"/>
    <w:link w:val="Heading7Char"/>
    <w:uiPriority w:val="9"/>
    <w:semiHidden/>
    <w:unhideWhenUsed/>
    <w:qFormat/>
    <w:rsid w:val="00442B3C"/>
    <w:pPr>
      <w:spacing w:before="240" w:after="60" w:line="480" w:lineRule="auto"/>
      <w:outlineLvl w:val="6"/>
    </w:pPr>
    <w:rPr>
      <w:rFonts w:asciiTheme="minorHAnsi" w:eastAsiaTheme="minorEastAsia" w:hAnsiTheme="minorHAnsi" w:cs="Times New Roman"/>
      <w:sz w:val="24"/>
      <w:szCs w:val="24"/>
    </w:rPr>
  </w:style>
  <w:style w:type="paragraph" w:styleId="Heading8">
    <w:name w:val="heading 8"/>
    <w:basedOn w:val="Normal"/>
    <w:next w:val="Normal"/>
    <w:link w:val="Heading8Char"/>
    <w:uiPriority w:val="9"/>
    <w:semiHidden/>
    <w:unhideWhenUsed/>
    <w:qFormat/>
    <w:rsid w:val="00442B3C"/>
    <w:pPr>
      <w:spacing w:before="240" w:after="60" w:line="480" w:lineRule="auto"/>
      <w:outlineLvl w:val="7"/>
    </w:pPr>
    <w:rPr>
      <w:rFonts w:asciiTheme="minorHAnsi" w:eastAsiaTheme="minorEastAsia" w:hAnsiTheme="minorHAnsi" w:cs="Times New Roman"/>
      <w:i/>
      <w:iCs/>
      <w:sz w:val="24"/>
      <w:szCs w:val="24"/>
    </w:rPr>
  </w:style>
  <w:style w:type="paragraph" w:styleId="Heading9">
    <w:name w:val="heading 9"/>
    <w:basedOn w:val="Normal"/>
    <w:next w:val="Normal"/>
    <w:link w:val="Heading9Char"/>
    <w:uiPriority w:val="9"/>
    <w:semiHidden/>
    <w:unhideWhenUsed/>
    <w:qFormat/>
    <w:rsid w:val="00442B3C"/>
    <w:pPr>
      <w:spacing w:before="240" w:after="60" w:line="480" w:lineRule="auto"/>
      <w:outlineLvl w:val="8"/>
    </w:pPr>
    <w:rPr>
      <w:rFonts w:asciiTheme="majorHAnsi" w:eastAsiaTheme="majorEastAsia" w:hAnsiTheme="majorHAns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line="480" w:lineRule="auto"/>
      <w:jc w:val="center"/>
      <w:outlineLvl w:val="0"/>
    </w:pPr>
    <w:rPr>
      <w:rFonts w:asciiTheme="majorHAnsi" w:eastAsiaTheme="majorEastAsia" w:hAnsiTheme="majorHAnsi" w:cs="Times New Roman"/>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line="480" w:lineRule="auto"/>
      <w:jc w:val="center"/>
      <w:outlineLvl w:val="1"/>
    </w:pPr>
    <w:rPr>
      <w:rFonts w:asciiTheme="majorHAnsi" w:eastAsiaTheme="majorEastAsia" w:hAnsiTheme="majorHAnsi" w:cs="Times New Roman"/>
      <w:sz w:val="24"/>
      <w:szCs w:val="24"/>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pPr>
      <w:spacing w:after="0" w:line="480" w:lineRule="auto"/>
    </w:pPr>
    <w:rPr>
      <w:rFonts w:asciiTheme="minorHAnsi" w:eastAsiaTheme="minorEastAsia" w:hAnsiTheme="minorHAnsi" w:cs="Times New Roman"/>
      <w:sz w:val="24"/>
      <w:szCs w:val="32"/>
    </w:rPr>
  </w:style>
  <w:style w:type="paragraph" w:styleId="Quote">
    <w:name w:val="Quote"/>
    <w:basedOn w:val="Normal"/>
    <w:next w:val="Normal"/>
    <w:link w:val="QuoteChar"/>
    <w:uiPriority w:val="29"/>
    <w:qFormat/>
    <w:pPr>
      <w:spacing w:after="0" w:line="480" w:lineRule="auto"/>
    </w:pPr>
    <w:rPr>
      <w:rFonts w:asciiTheme="minorHAnsi" w:eastAsiaTheme="minorEastAsia" w:hAnsiTheme="minorHAnsi" w:cs="Times New Roman"/>
      <w:i/>
      <w:sz w:val="24"/>
      <w:szCs w:val="24"/>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spacing w:after="0" w:line="480" w:lineRule="auto"/>
      <w:ind w:left="720" w:right="720"/>
    </w:pPr>
    <w:rPr>
      <w:rFonts w:asciiTheme="minorHAnsi" w:eastAsiaTheme="minorEastAsia" w:hAnsiTheme="minorHAnsi" w:cs="Times New Roman"/>
      <w:b/>
      <w:i/>
      <w:sz w:val="24"/>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semiHidden/>
    <w:unhideWhenUsed/>
    <w:rsid w:val="000005E5"/>
    <w:pPr>
      <w:spacing w:after="200" w:line="240" w:lineRule="auto"/>
    </w:pPr>
    <w:rPr>
      <w:rFonts w:asciiTheme="minorHAnsi" w:eastAsiaTheme="minorEastAsia" w:hAnsiTheme="minorHAnsi" w:cs="Times New Roman"/>
      <w:i/>
      <w:iCs/>
      <w:color w:val="6E747A" w:themeColor="text2"/>
      <w:szCs w:val="18"/>
    </w:rPr>
  </w:style>
  <w:style w:type="paragraph" w:styleId="BalloonText">
    <w:name w:val="Balloon Text"/>
    <w:basedOn w:val="Normal"/>
    <w:link w:val="BalloonTextChar"/>
    <w:uiPriority w:val="99"/>
    <w:semiHidden/>
    <w:unhideWhenUsed/>
    <w:rsid w:val="000005E5"/>
    <w:pPr>
      <w:spacing w:after="0" w:line="240" w:lineRule="auto"/>
    </w:pPr>
    <w:rPr>
      <w:rFonts w:ascii="Segoe UI" w:eastAsiaTheme="minorEastAsia" w:hAnsi="Segoe UI" w:cs="Segoe UI"/>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line="480" w:lineRule="auto"/>
    </w:pPr>
    <w:rPr>
      <w:rFonts w:asciiTheme="minorHAnsi" w:eastAsiaTheme="minorEastAsia" w:hAnsiTheme="minorHAnsi" w:cs="Times New Roman"/>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line="480" w:lineRule="auto"/>
      <w:ind w:left="360"/>
    </w:pPr>
    <w:rPr>
      <w:rFonts w:asciiTheme="minorHAnsi" w:eastAsiaTheme="minorEastAsia" w:hAnsiTheme="minorHAnsi" w:cs="Times New Roman"/>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after="0" w:line="240" w:lineRule="auto"/>
    </w:pPr>
    <w:rPr>
      <w:rFonts w:asciiTheme="minorHAnsi" w:eastAsiaTheme="minorEastAsia" w:hAnsiTheme="minorHAnsi" w:cs="Times New Roman"/>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after="0" w:line="240" w:lineRule="auto"/>
    </w:pPr>
    <w:rPr>
      <w:rFonts w:ascii="Segoe UI" w:eastAsiaTheme="minorEastAsia" w:hAnsi="Segoe UI" w:cs="Segoe UI"/>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after="0" w:line="240" w:lineRule="auto"/>
    </w:pPr>
    <w:rPr>
      <w:rFonts w:asciiTheme="minorHAnsi" w:eastAsiaTheme="minorEastAsia" w:hAnsiTheme="minorHAnsi" w:cs="Times New Roman"/>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0005E5"/>
    <w:pPr>
      <w:spacing w:after="0" w:line="240" w:lineRule="auto"/>
    </w:pPr>
    <w:rPr>
      <w:rFonts w:asciiTheme="minorHAnsi" w:eastAsiaTheme="minorEastAsia" w:hAnsiTheme="minorHAnsi" w:cs="Times New Roman"/>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after="0" w:line="240" w:lineRule="auto"/>
    </w:pPr>
    <w:rPr>
      <w:rFonts w:ascii="Consolas" w:eastAsiaTheme="minorEastAsia" w:hAnsi="Consolas" w:cs="Times New Roman"/>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after="0" w:line="240" w:lineRule="auto"/>
    </w:pPr>
    <w:rPr>
      <w:rFonts w:ascii="Consolas" w:eastAsiaTheme="minorEastAsia" w:hAnsi="Consolas" w:cs="Times New Roman"/>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spacing w:after="0" w:line="480" w:lineRule="auto"/>
      <w:ind w:left="1152" w:right="1152"/>
    </w:pPr>
    <w:rPr>
      <w:rFonts w:asciiTheme="minorHAnsi" w:eastAsiaTheme="minorEastAsia" w:hAnsiTheme="minorHAnsi"/>
      <w:i/>
      <w:iCs/>
      <w:color w:val="1F4E79" w:themeColor="accent1" w:themeShade="80"/>
      <w:sz w:val="24"/>
      <w:szCs w:val="24"/>
    </w:rPr>
  </w:style>
  <w:style w:type="character" w:styleId="Hyperlink">
    <w:name w:val="Hyperlink"/>
    <w:basedOn w:val="DefaultParagraphFont"/>
    <w:uiPriority w:val="99"/>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character" w:styleId="UnresolvedMention">
    <w:name w:val="Unresolved Mention"/>
    <w:basedOn w:val="DefaultParagraphFont"/>
    <w:uiPriority w:val="99"/>
    <w:semiHidden/>
    <w:unhideWhenUsed/>
    <w:rsid w:val="00E53F98"/>
    <w:rPr>
      <w:color w:val="605E5C"/>
      <w:shd w:val="clear" w:color="auto" w:fill="E1DFDD"/>
    </w:rPr>
  </w:style>
  <w:style w:type="paragraph" w:styleId="ListParagraph">
    <w:name w:val="List Paragraph"/>
    <w:basedOn w:val="Normal"/>
    <w:uiPriority w:val="34"/>
    <w:unhideWhenUsed/>
    <w:qFormat/>
    <w:rsid w:val="007B6A3F"/>
    <w:pPr>
      <w:ind w:left="720"/>
      <w:contextualSpacing/>
    </w:pPr>
  </w:style>
  <w:style w:type="paragraph" w:styleId="Header">
    <w:name w:val="header"/>
    <w:basedOn w:val="Normal"/>
    <w:link w:val="HeaderChar"/>
    <w:uiPriority w:val="99"/>
    <w:unhideWhenUsed/>
    <w:rsid w:val="004635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5B"/>
    <w:rPr>
      <w:rFonts w:ascii="Times New Roman" w:eastAsiaTheme="minorHAnsi" w:hAnsi="Times New Roman" w:cstheme="minorBidi"/>
      <w:sz w:val="22"/>
      <w:szCs w:val="22"/>
    </w:rPr>
  </w:style>
  <w:style w:type="paragraph" w:styleId="Footer">
    <w:name w:val="footer"/>
    <w:basedOn w:val="Normal"/>
    <w:link w:val="FooterChar"/>
    <w:uiPriority w:val="99"/>
    <w:unhideWhenUsed/>
    <w:rsid w:val="004635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5B"/>
    <w:rPr>
      <w:rFonts w:ascii="Times New Roman" w:eastAsiaTheme="minorHAnsi"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dskswu/machine-learning-with-a-heart-predicting-heart-disease-b2e9f24fee84" TargetMode="External"/><Relationship Id="rId18" Type="http://schemas.openxmlformats.org/officeDocument/2006/relationships/hyperlink" Target="https://www.semanticscholar.org/paper/Prediction-of-Heart-Disease-using-Machine-Learning-Sharma/d0a5d4b8e8da3ee2a6bf8ac5d44196fb0365cf1c?p2df" TargetMode="External"/><Relationship Id="rId3" Type="http://schemas.openxmlformats.org/officeDocument/2006/relationships/settings" Target="settings.xml"/><Relationship Id="rId21" Type="http://schemas.openxmlformats.org/officeDocument/2006/relationships/hyperlink" Target="https://www.ijert.org/heart-disease-prediction-using-machine-learning" TargetMode="External"/><Relationship Id="rId7" Type="http://schemas.openxmlformats.org/officeDocument/2006/relationships/hyperlink" Target="https://www.kaggle.com/ronitf/heart-disease-uci" TargetMode="External"/><Relationship Id="rId12" Type="http://schemas.openxmlformats.org/officeDocument/2006/relationships/hyperlink" Target="https://towardsdatascience.com/predicting-presence-of-heart-diseases-using-machine-learning-36f00f3edb2c" TargetMode="External"/><Relationship Id="rId17" Type="http://schemas.openxmlformats.org/officeDocument/2006/relationships/hyperlink" Target="https://ieeexplore.ieee.org/document/8740989" TargetMode="External"/><Relationship Id="rId2" Type="http://schemas.openxmlformats.org/officeDocument/2006/relationships/styles" Target="styles.xml"/><Relationship Id="rId16" Type="http://schemas.openxmlformats.org/officeDocument/2006/relationships/hyperlink" Target="https://www.sciencedaily.com/releases/2019/05/190513081412.htm" TargetMode="External"/><Relationship Id="rId20" Type="http://schemas.openxmlformats.org/officeDocument/2006/relationships/hyperlink" Target="https://www.kaggle.com/ronitf/heart-disease-uc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cirp.org/html/14-1560633_88650.htm"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hindawi.com/journals/misy/2018/386014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esearchgate.net/publication/330981991_Analysis_of_Heart_Disease_Prediction_using_Various_Machine_Learning_Techniques" TargetMode="External"/><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verfox\AppData\Local\Packages\Microsoft.Office.Desktop_8wekyb3d8bbwe\LocalCache\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Classic double spaced (blank)</Template>
  <TotalTime>3</TotalTime>
  <Pages>9</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silverfox</dc:creator>
  <cp:lastModifiedBy>Michael Gonzalez</cp:lastModifiedBy>
  <cp:revision>3</cp:revision>
  <cp:lastPrinted>2020-09-16T20:12:00Z</cp:lastPrinted>
  <dcterms:created xsi:type="dcterms:W3CDTF">2020-09-21T22:16:00Z</dcterms:created>
  <dcterms:modified xsi:type="dcterms:W3CDTF">2020-09-21T22:17:00Z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